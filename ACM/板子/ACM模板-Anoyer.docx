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44"/>
          <w:szCs w:val="52"/>
          <w:lang w:val="en-US" w:eastAsia="zh-CN" w:bidi="ar-SA"/>
        </w:rPr>
        <w:id w:val="14748221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44"/>
              <w:szCs w:val="52"/>
            </w:rPr>
          </w:pPr>
          <w:bookmarkStart w:id="0" w:name="_Toc17722_WPSOffice_Type1"/>
          <w:r>
            <w:rPr>
              <w:rFonts w:ascii="宋体" w:hAnsi="宋体" w:eastAsia="宋体"/>
              <w:sz w:val="44"/>
              <w:szCs w:val="52"/>
            </w:rPr>
            <w:t>目录</w:t>
          </w:r>
        </w:p>
        <w:p>
          <w:pPr>
            <w:pStyle w:val="10"/>
            <w:tabs>
              <w:tab w:val="right" w:leader="dot" w:pos="8306"/>
            </w:tabs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_Toc23001_WPSOffice_Level1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36"/>
                <w:lang w:val="en-US" w:eastAsia="zh-CN" w:bidi="ar-SA"/>
              </w:rPr>
              <w:id w:val="147482210"/>
              <w:placeholder>
                <w:docPart w:val="{ad467970-c7f7-48a9-bf39-20d127633c5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  <w:sz w:val="24"/>
                  <w:szCs w:val="24"/>
                </w:rPr>
                <w:t>STL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1" w:name="_Toc23001_WPSOffice_Level1Page"/>
          <w:r>
            <w:rPr>
              <w:b/>
              <w:bCs/>
              <w:sz w:val="24"/>
              <w:szCs w:val="24"/>
            </w:rPr>
            <w:t>3</w:t>
          </w:r>
          <w:bookmarkEnd w:id="1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_Toc17722_WPSOffice_Level1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f179fa6d-c3c2-4dd2-be66-0f74d85ade2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</w:t>
              </w:r>
              <w:r>
                <w:rPr>
                  <w:rFonts w:asciiTheme="minorHAnsi" w:hAnsiTheme="minorHAnsi" w:eastAsiaTheme="minorEastAsia" w:cstheme="minorBidi"/>
                </w:rPr>
                <w:t>&lt;Vector&gt;</w:t>
              </w:r>
            </w:sdtContent>
          </w:sdt>
          <w:r>
            <w:tab/>
          </w:r>
          <w:bookmarkStart w:id="2" w:name="_Toc17722_WPSOffice_Level1Page"/>
          <w:r>
            <w:t>3</w:t>
          </w:r>
          <w:bookmarkEnd w:id="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_Toc12633_WPSOffice_Level1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541cf1e2-5340-4828-a02b-9408f18edd2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2. </w:t>
              </w:r>
              <w:r>
                <w:rPr>
                  <w:rFonts w:asciiTheme="minorHAnsi" w:hAnsiTheme="minorHAnsi" w:eastAsiaTheme="minorEastAsia" w:cstheme="minorBidi"/>
                </w:rPr>
                <w:t>&lt;List&gt;</w:t>
              </w:r>
            </w:sdtContent>
          </w:sdt>
          <w:r>
            <w:tab/>
          </w:r>
          <w:bookmarkStart w:id="3" w:name="_Toc12633_WPSOffice_Level1Page"/>
          <w:r>
            <w:t>3</w:t>
          </w:r>
          <w:bookmarkEnd w:id="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c50a39dd-5b34-4f60-bfde-33e75106d7b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>3. &lt;deque&gt;</w:t>
              </w:r>
            </w:sdtContent>
          </w:sdt>
          <w:r>
            <w:tab/>
          </w:r>
          <w:bookmarkStart w:id="4" w:name="_Toc1415_WPSOffice_Level1Page"/>
          <w:r>
            <w:t>4</w:t>
          </w:r>
          <w:bookmarkEnd w:id="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_Toc13073_WPSOffice_Level1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ffff3d5d-5d74-43eb-b975-8d07d67a9aa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</w:t>
              </w:r>
              <w:r>
                <w:rPr>
                  <w:rFonts w:asciiTheme="minorHAnsi" w:hAnsiTheme="minorHAnsi" w:eastAsiaTheme="minorEastAsia" w:cstheme="minorBidi"/>
                </w:rPr>
                <w:t>&lt;map&gt;</w:t>
              </w:r>
            </w:sdtContent>
          </w:sdt>
          <w:r>
            <w:tab/>
          </w:r>
          <w:bookmarkStart w:id="5" w:name="_Toc13073_WPSOffice_Level1Page"/>
          <w:r>
            <w:t>5</w:t>
          </w:r>
          <w:bookmarkEnd w:id="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_Toc4389_WPSOffice_Level1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8f7b5a71-3069-4205-96e3-0c531a4f0e3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5.&lt;multimap&gt;</w:t>
              </w:r>
            </w:sdtContent>
          </w:sdt>
          <w:r>
            <w:tab/>
          </w:r>
          <w:bookmarkStart w:id="6" w:name="_Toc4389_WPSOffice_Level1Page"/>
          <w:r>
            <w:t>5</w:t>
          </w:r>
          <w:bookmarkEnd w:id="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_Toc21505_WPSOffice_Level1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8a7a1e54-0b41-40f5-a2b7-3b6dc1aef7d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6.&lt;unordered_map&gt;</w:t>
              </w:r>
            </w:sdtContent>
          </w:sdt>
          <w:r>
            <w:tab/>
          </w:r>
          <w:bookmarkStart w:id="7" w:name="_Toc21505_WPSOffice_Level1Page"/>
          <w:r>
            <w:t>5</w:t>
          </w:r>
          <w:bookmarkEnd w:id="7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5d808712-6ec9-4e08-b1c7-41343f56e44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7.&lt;set&gt;</w:t>
              </w:r>
            </w:sdtContent>
          </w:sdt>
          <w:r>
            <w:tab/>
          </w:r>
          <w:bookmarkStart w:id="8" w:name="_Toc149_WPSOffice_Level1Page"/>
          <w:r>
            <w:t>6</w:t>
          </w:r>
          <w:bookmarkEnd w:id="8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_Toc13842_WPSOffice_Level1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78e75b0c-4d43-436d-9f08-e89f5b17f60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8.&lt;multiset&gt;</w:t>
              </w:r>
            </w:sdtContent>
          </w:sdt>
          <w:r>
            <w:tab/>
          </w:r>
          <w:bookmarkStart w:id="9" w:name="_Toc13842_WPSOffice_Level1Page"/>
          <w:r>
            <w:t>6</w:t>
          </w:r>
          <w:bookmarkEnd w:id="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_Toc21466_WPSOffice_Level1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0e591cb7-e7e2-4e2b-bee9-3dbff0df585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9.&lt;String&gt;</w:t>
              </w:r>
            </w:sdtContent>
          </w:sdt>
          <w:r>
            <w:tab/>
          </w:r>
          <w:bookmarkStart w:id="10" w:name="_Toc21466_WPSOffice_Level1Page"/>
          <w:r>
            <w:t>6</w:t>
          </w:r>
          <w:bookmarkEnd w:id="10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_Toc12281_WPSOffice_Level1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26f11b29-cf3d-4da2-8d89-e982bc75107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10.&lt;bitset&gt;</w:t>
              </w:r>
            </w:sdtContent>
          </w:sdt>
          <w:r>
            <w:tab/>
          </w:r>
          <w:bookmarkStart w:id="11" w:name="_Toc12281_WPSOffice_Level1Page"/>
          <w:r>
            <w:t>7</w:t>
          </w:r>
          <w:bookmarkEnd w:id="1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_Toc27308_WPSOffice_Level1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f704ab88-8142-4a0b-98a2-4cb9356f761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11.&lt;queue&gt;</w:t>
              </w:r>
            </w:sdtContent>
          </w:sdt>
          <w:r>
            <w:tab/>
          </w:r>
          <w:bookmarkStart w:id="12" w:name="_Toc27308_WPSOffice_Level1Page"/>
          <w:r>
            <w:t>8</w:t>
          </w:r>
          <w:bookmarkEnd w:id="1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_Toc16146_WPSOffice_Level1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b985d56e-2ba6-486a-baa7-c947de6db56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12.&lt;stack&gt;</w:t>
              </w:r>
            </w:sdtContent>
          </w:sdt>
          <w:r>
            <w:tab/>
          </w:r>
          <w:bookmarkStart w:id="13" w:name="_Toc16146_WPSOffice_Level1Page"/>
          <w:r>
            <w:t>8</w:t>
          </w:r>
          <w:bookmarkEnd w:id="1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_Toc8022_WPSOffice_Level1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f967efe1-9dcd-4894-8810-de4c6409c9f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13.&lt;priority_queue&gt;</w:t>
              </w:r>
            </w:sdtContent>
          </w:sdt>
          <w:r>
            <w:tab/>
          </w:r>
          <w:bookmarkStart w:id="14" w:name="_Toc8022_WPSOffice_Level1Page"/>
          <w:r>
            <w:t>8</w:t>
          </w:r>
          <w:bookmarkEnd w:id="1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_Toc25943_WPSOffice_Level1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9108ed56-dff9-41c3-84da-1ed2b2e2f03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14. &lt;algorithm&gt;</w:t>
              </w:r>
            </w:sdtContent>
          </w:sdt>
          <w:r>
            <w:tab/>
          </w:r>
          <w:bookmarkStart w:id="15" w:name="_Toc25943_WPSOffice_Level1Page"/>
          <w:r>
            <w:t>9</w:t>
          </w:r>
          <w:bookmarkEnd w:id="1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_Toc8538_WPSOffice_Level1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b/>
                <w:bCs/>
                <w:sz w:val="24"/>
                <w:szCs w:val="24"/>
                <w:lang w:val="en-US" w:eastAsia="zh-CN"/>
              </w:rPr>
              <w:id w:val="147482210"/>
              <w:placeholder>
                <w:docPart w:val="{0df5126e-a71a-4634-a33b-e6c441670625}"/>
              </w:placeholder>
            </w:sdtPr>
            <w:sdtEndPr>
              <w:rPr>
                <w:b/>
                <w:bCs/>
                <w:sz w:val="24"/>
                <w:szCs w:val="24"/>
                <w:lang w:val="en-US" w:eastAsia="zh-CN"/>
              </w:rPr>
            </w:sdtEndPr>
            <w:sdtContent>
              <w:r>
                <w:rPr>
                  <w:rFonts w:hint="eastAsia"/>
                  <w:b/>
                  <w:bCs/>
                  <w:sz w:val="24"/>
                  <w:szCs w:val="24"/>
                </w:rPr>
                <w:t>字符串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16" w:name="_Toc8538_WPSOffice_Level1Page"/>
          <w:r>
            <w:rPr>
              <w:b/>
              <w:bCs/>
              <w:sz w:val="24"/>
              <w:szCs w:val="24"/>
            </w:rPr>
            <w:t>10</w:t>
          </w:r>
          <w:bookmarkEnd w:id="16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_Toc15341_WPSOffice_Level1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f0ee6ec1-a597-436b-810e-3f5c13a8c70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1.Kmp</w:t>
              </w:r>
            </w:sdtContent>
          </w:sdt>
          <w:r>
            <w:tab/>
          </w:r>
          <w:bookmarkStart w:id="17" w:name="_Toc15341_WPSOffice_Level1Page"/>
          <w:r>
            <w:t>10</w:t>
          </w:r>
          <w:bookmarkEnd w:id="17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_Toc22093_WPSOffice_Level1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c7285349-2dbd-4af8-998e-76ddd845c3c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2.马拉车</w:t>
              </w:r>
            </w:sdtContent>
          </w:sdt>
          <w:r>
            <w:tab/>
          </w:r>
          <w:bookmarkStart w:id="18" w:name="_Toc22093_WPSOffice_Level1Page"/>
          <w:r>
            <w:t>12</w:t>
          </w:r>
          <w:bookmarkEnd w:id="18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19504973-d391-40be-9c41-fd45eb3f32c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3.拓展KMP</w:t>
              </w:r>
            </w:sdtContent>
          </w:sdt>
          <w:r>
            <w:tab/>
          </w:r>
          <w:bookmarkStart w:id="19" w:name="_Toc1808_WPSOffice_Level1Page"/>
          <w:r>
            <w:t>13</w:t>
          </w:r>
          <w:bookmarkEnd w:id="1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_Toc31376_WPSOffice_Level1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753c30dd-0c1d-4ffe-9abc-f9fa6fe36a0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4编辑距离</w:t>
              </w:r>
            </w:sdtContent>
          </w:sdt>
          <w:r>
            <w:tab/>
          </w:r>
          <w:bookmarkStart w:id="20" w:name="_Toc31376_WPSOffice_Level1Page"/>
          <w:r>
            <w:t>15</w:t>
          </w:r>
          <w:bookmarkEnd w:id="20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_Toc15975_WPSOffice_Level1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cef7f1f5-e544-4f0b-b8f1-4e996e4f530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5.Karp-Rabin算法</w:t>
              </w:r>
            </w:sdtContent>
          </w:sdt>
          <w:r>
            <w:tab/>
          </w:r>
          <w:bookmarkStart w:id="21" w:name="_Toc15975_WPSOffice_Level1Page"/>
          <w:r>
            <w:t>15</w:t>
          </w:r>
          <w:bookmarkEnd w:id="2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_Toc18637_WPSOffice_Level1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2a7e586b-16dc-4057-bf9c-7db7486dc21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6.AC自动加+trie 树</w:t>
              </w:r>
            </w:sdtContent>
          </w:sdt>
          <w:r>
            <w:tab/>
          </w:r>
          <w:bookmarkStart w:id="22" w:name="_Toc18637_WPSOffice_Level1Page"/>
          <w:r>
            <w:t>16</w:t>
          </w:r>
          <w:bookmarkEnd w:id="2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_Toc21774_WPSOffice_Level1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c066ee59-c875-4d9f-97f9-837bf595db8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7.查找母串中各单词出现次数</w:t>
              </w:r>
            </w:sdtContent>
          </w:sdt>
          <w:r>
            <w:tab/>
          </w:r>
          <w:bookmarkStart w:id="23" w:name="_Toc21774_WPSOffice_Level1Page"/>
          <w:r>
            <w:t>18</w:t>
          </w:r>
          <w:bookmarkEnd w:id="2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_Toc26209_WPSOffice_Level1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f7f06ebb-3eb2-44ad-8fde-a295e56e58a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8.最短公共祖先</w:t>
              </w:r>
            </w:sdtContent>
          </w:sdt>
          <w:r>
            <w:tab/>
          </w:r>
          <w:bookmarkStart w:id="24" w:name="_Toc26209_WPSOffice_Level1Page"/>
          <w:r>
            <w:t>21</w:t>
          </w:r>
          <w:bookmarkEnd w:id="2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_Toc9941_WPSOffice_Level1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9afb3c3d-e7b0-42f4-866f-09fcb89e8ef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9.字符串Hash</w:t>
              </w:r>
            </w:sdtContent>
          </w:sdt>
          <w:r>
            <w:tab/>
          </w:r>
          <w:bookmarkStart w:id="25" w:name="_Toc9941_WPSOffice_Level1Page"/>
          <w:r>
            <w:t>23</w:t>
          </w:r>
          <w:bookmarkEnd w:id="2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18c0e904-f90b-41e6-af86-04627a6dc39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10.Sunday</w:t>
              </w:r>
            </w:sdtContent>
          </w:sdt>
          <w:r>
            <w:tab/>
          </w:r>
          <w:bookmarkStart w:id="26" w:name="_Toc1055_WPSOffice_Level1Page"/>
          <w:r>
            <w:t>24</w:t>
          </w:r>
          <w:bookmarkEnd w:id="2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_Toc23682_WPSOffice_Level1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a30f5680-175d-457a-a95f-130f075246b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11.后缀数组</w:t>
              </w:r>
            </w:sdtContent>
          </w:sdt>
          <w:r>
            <w:tab/>
          </w:r>
          <w:bookmarkStart w:id="27" w:name="_Toc23682_WPSOffice_Level1Page"/>
          <w:r>
            <w:t>25</w:t>
          </w:r>
          <w:bookmarkEnd w:id="27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_Toc24071_WPSOffice_Level1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1e3151bd-7c32-4cc7-a463-39fba5eabf6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12.后缀自动机</w:t>
              </w:r>
            </w:sdtContent>
          </w:sdt>
          <w:r>
            <w:tab/>
          </w:r>
          <w:bookmarkStart w:id="28" w:name="_Toc24071_WPSOffice_Level1Page"/>
          <w:r>
            <w:t>26</w:t>
          </w:r>
          <w:bookmarkEnd w:id="28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_Toc26394_WPSOffice_Level1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b/>
                <w:bCs/>
                <w:sz w:val="24"/>
                <w:szCs w:val="24"/>
                <w:lang w:val="en-US" w:eastAsia="zh-CN"/>
              </w:rPr>
              <w:id w:val="147482210"/>
              <w:placeholder>
                <w:docPart w:val="{3d7f962a-00c8-41f5-9c72-1df214b8319e}"/>
              </w:placeholder>
            </w:sdtPr>
            <w:sdtEndPr>
              <w:rPr>
                <w:b/>
                <w:bCs/>
                <w:sz w:val="24"/>
                <w:szCs w:val="24"/>
                <w:lang w:val="en-US" w:eastAsia="zh-CN"/>
              </w:rPr>
            </w:sdtEndPr>
            <w:sdtContent>
              <w:r>
                <w:rPr>
                  <w:rFonts w:hint="eastAsia"/>
                  <w:b/>
                  <w:bCs/>
                  <w:sz w:val="24"/>
                  <w:szCs w:val="24"/>
                </w:rPr>
                <w:t>数论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29" w:name="_Toc26394_WPSOffice_Level1Page"/>
          <w:r>
            <w:rPr>
              <w:b/>
              <w:bCs/>
              <w:sz w:val="24"/>
              <w:szCs w:val="24"/>
            </w:rPr>
            <w:t>29</w:t>
          </w:r>
          <w:bookmarkEnd w:id="29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_Toc23022_WPSOffice_Level1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9b1a090b-0372-440c-bafc-d81f140c453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1.Miller-Rabin素性测试--快速求一个数是否是素数-应用见例题</w:t>
              </w:r>
            </w:sdtContent>
          </w:sdt>
          <w:r>
            <w:tab/>
          </w:r>
          <w:bookmarkStart w:id="30" w:name="_Toc23022_WPSOffice_Level1Page"/>
          <w:r>
            <w:t>29</w:t>
          </w:r>
          <w:bookmarkEnd w:id="30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_Toc29308_WPSOffice_Level1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1f44c95d-fc96-43a5-b052-f5c8158a0a6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2.杜教筛</w:t>
              </w:r>
            </w:sdtContent>
          </w:sdt>
          <w:r>
            <w:tab/>
          </w:r>
          <w:bookmarkStart w:id="31" w:name="_Toc29308_WPSOffice_Level1Page"/>
          <w:r>
            <w:t>30</w:t>
          </w:r>
          <w:bookmarkEnd w:id="3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_Toc17447_WPSOffice_Level1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5593f7d4-b810-4ea9-8b20-541e6da854c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3.log(n)复杂度分解素因子</w:t>
              </w:r>
            </w:sdtContent>
          </w:sdt>
          <w:r>
            <w:tab/>
          </w:r>
          <w:bookmarkStart w:id="32" w:name="_Toc17447_WPSOffice_Level1Page"/>
          <w:r>
            <w:t>32</w:t>
          </w:r>
          <w:bookmarkEnd w:id="3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_Toc29141_WPSOffice_Level1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8f8398c2-9e5b-4236-ac4d-deefdc7371f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4.基数排序MSD</w:t>
              </w:r>
            </w:sdtContent>
          </w:sdt>
          <w:r>
            <w:tab/>
          </w:r>
          <w:bookmarkStart w:id="33" w:name="_Toc29141_WPSOffice_Level1Page"/>
          <w:r>
            <w:t>32</w:t>
          </w:r>
          <w:bookmarkEnd w:id="3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_Toc25258_WPSOffice_Level1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fb184206-1215-4ba5-aa86-30104ef1b83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5.矩阵快速幂</w:t>
              </w:r>
            </w:sdtContent>
          </w:sdt>
          <w:r>
            <w:tab/>
          </w:r>
          <w:bookmarkStart w:id="34" w:name="_Toc25258_WPSOffice_Level1Page"/>
          <w:r>
            <w:t>34</w:t>
          </w:r>
          <w:bookmarkEnd w:id="3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_Toc15545_WPSOffice_Level1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db9c2133-bac2-499d-87f9-c60a420f228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6.莫比乌斯表</w:t>
              </w:r>
            </w:sdtContent>
          </w:sdt>
          <w:r>
            <w:tab/>
          </w:r>
          <w:bookmarkStart w:id="35" w:name="_Toc15545_WPSOffice_Level1Page"/>
          <w:r>
            <w:t>35</w:t>
          </w:r>
          <w:bookmarkEnd w:id="3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_Toc6742_WPSOffice_Level1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16bc39f0-4ee1-4570-a78a-f663191df7f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7.逆元模板</w:t>
              </w:r>
            </w:sdtContent>
          </w:sdt>
          <w:r>
            <w:tab/>
          </w:r>
          <w:bookmarkStart w:id="36" w:name="_Toc6742_WPSOffice_Level1Page"/>
          <w:r>
            <w:t>36</w:t>
          </w:r>
          <w:bookmarkEnd w:id="3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_Toc10713_WPSOffice_Level1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0cc6354d-0432-4fd6-860d-28c9a70c783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8.欧拉函数</w:t>
              </w:r>
            </w:sdtContent>
          </w:sdt>
          <w:r>
            <w:tab/>
          </w:r>
          <w:bookmarkStart w:id="37" w:name="_Toc10713_WPSOffice_Level1Page"/>
          <w:r>
            <w:t>38</w:t>
          </w:r>
          <w:bookmarkEnd w:id="37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_Toc32559_WPSOffice_Level1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afd40ba5-2aac-4ef5-9d13-f67dc2656e1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9.素数筛</w:t>
              </w:r>
            </w:sdtContent>
          </w:sdt>
          <w:r>
            <w:tab/>
          </w:r>
          <w:bookmarkStart w:id="38" w:name="_Toc32559_WPSOffice_Level1Page"/>
          <w:r>
            <w:t>39</w:t>
          </w:r>
          <w:bookmarkEnd w:id="38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_Toc15547_WPSOffice_Level1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a2d8f171-be72-40f2-b4fd-e89f440e851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10.拓展欧几里得及欧几里得-------求解</w:t>
              </w:r>
            </w:sdtContent>
          </w:sdt>
          <w:r>
            <w:tab/>
          </w:r>
          <w:bookmarkStart w:id="39" w:name="_Toc15547_WPSOffice_Level1Page"/>
          <w:r>
            <w:t>41</w:t>
          </w:r>
          <w:bookmarkEnd w:id="3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_Toc12251_WPSOffice_Level1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e24e0429-69b5-46e3-9669-510acfe33d0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11拓展欧几里得求整数解个数</w:t>
              </w:r>
            </w:sdtContent>
          </w:sdt>
          <w:r>
            <w:tab/>
          </w:r>
          <w:bookmarkStart w:id="40" w:name="_Toc12251_WPSOffice_Level1Page"/>
          <w:r>
            <w:t>41</w:t>
          </w:r>
          <w:bookmarkEnd w:id="40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_Toc7586_WPSOffice_Level1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c3114690-6a95-49bf-80d3-51ed5dc502f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12.整除分块</w:t>
              </w:r>
            </w:sdtContent>
          </w:sdt>
          <w:r>
            <w:tab/>
          </w:r>
          <w:bookmarkStart w:id="41" w:name="_Toc7586_WPSOffice_Level1Page"/>
          <w:r>
            <w:t>43</w:t>
          </w:r>
          <w:bookmarkEnd w:id="4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_Toc4383_WPSOffice_Level1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60ac918d-3a66-4532-b9aa-1023fa18f0a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13组合数</w:t>
              </w:r>
            </w:sdtContent>
          </w:sdt>
          <w:r>
            <w:tab/>
          </w:r>
          <w:bookmarkStart w:id="42" w:name="_Toc4383_WPSOffice_Level1Page"/>
          <w:r>
            <w:t>43</w:t>
          </w:r>
          <w:bookmarkEnd w:id="4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_Toc11702_WPSOffice_Level1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a8b27b04-0324-4e05-bc1c-7b6101b6329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14.最长循环节</w:t>
              </w:r>
            </w:sdtContent>
          </w:sdt>
          <w:r>
            <w:tab/>
          </w:r>
          <w:bookmarkStart w:id="43" w:name="_Toc11702_WPSOffice_Level1Page"/>
          <w:r>
            <w:t>44</w:t>
          </w:r>
          <w:bookmarkEnd w:id="4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_Toc23670_WPSOffice_Level1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97b41727-a278-4f3c-a67c-7f3b27e7ee4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15.高精度模拟乘法--实战</w:t>
              </w:r>
            </w:sdtContent>
          </w:sdt>
          <w:r>
            <w:tab/>
          </w:r>
          <w:bookmarkStart w:id="44" w:name="_Toc23670_WPSOffice_Level1Page"/>
          <w:r>
            <w:t>45</w:t>
          </w:r>
          <w:bookmarkEnd w:id="4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_Toc17820_WPSOffice_Level1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079fb34a-6355-4e64-9195-caf7c8290d9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16.N的大数次方</w:t>
              </w:r>
            </w:sdtContent>
          </w:sdt>
          <w:r>
            <w:tab/>
          </w:r>
          <w:bookmarkStart w:id="45" w:name="_Toc17820_WPSOffice_Level1Page"/>
          <w:r>
            <w:t>46</w:t>
          </w:r>
          <w:bookmarkEnd w:id="4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_Toc24876_WPSOffice_Level1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7bda58fc-c12b-4097-804f-69148fdcb62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17. 博弈论</w:t>
              </w:r>
            </w:sdtContent>
          </w:sdt>
          <w:r>
            <w:tab/>
          </w:r>
          <w:bookmarkStart w:id="46" w:name="_Toc24876_WPSOffice_Level1Page"/>
          <w:r>
            <w:t>48</w:t>
          </w:r>
          <w:bookmarkEnd w:id="4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_Toc9186_WPSOffice_Level1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4fa1ca0e-d1de-48ce-a371-6b5b3c2789a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18. 线性基</w:t>
              </w:r>
            </w:sdtContent>
          </w:sdt>
          <w:r>
            <w:tab/>
          </w:r>
          <w:bookmarkStart w:id="47" w:name="_Toc9186_WPSOffice_Level1Page"/>
          <w:r>
            <w:t>51</w:t>
          </w:r>
          <w:bookmarkEnd w:id="47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_Toc3138_WPSOffice_Level1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b/>
                <w:bCs/>
                <w:sz w:val="24"/>
                <w:szCs w:val="24"/>
                <w:lang w:val="en-US" w:eastAsia="zh-CN"/>
              </w:rPr>
              <w:id w:val="147482210"/>
              <w:placeholder>
                <w:docPart w:val="{d7687261-ee38-4e21-83f9-7d4f1242d21e}"/>
              </w:placeholder>
            </w:sdtPr>
            <w:sdtEndPr>
              <w:rPr>
                <w:b/>
                <w:bCs/>
                <w:sz w:val="24"/>
                <w:szCs w:val="24"/>
                <w:lang w:val="en-US" w:eastAsia="zh-CN"/>
              </w:rPr>
            </w:sdtEndPr>
            <w:sdtContent>
              <w:r>
                <w:rPr>
                  <w:rFonts w:hint="eastAsia"/>
                  <w:b/>
                  <w:bCs/>
                  <w:sz w:val="24"/>
                  <w:szCs w:val="24"/>
                </w:rPr>
                <w:t>数据结构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48" w:name="_Toc3138_WPSOffice_Level1Page"/>
          <w:r>
            <w:rPr>
              <w:b/>
              <w:bCs/>
              <w:sz w:val="24"/>
              <w:szCs w:val="24"/>
            </w:rPr>
            <w:t>53</w:t>
          </w:r>
          <w:bookmarkEnd w:id="48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_Toc12171_WPSOffice_Level1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8c09db47-515e-49df-b120-33cc2424bae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1.线段树</w:t>
              </w:r>
            </w:sdtContent>
          </w:sdt>
          <w:r>
            <w:tab/>
          </w:r>
          <w:bookmarkStart w:id="49" w:name="_Toc12171_WPSOffice_Level1Page"/>
          <w:r>
            <w:t>53</w:t>
          </w:r>
          <w:bookmarkEnd w:id="4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HYPERLINK \l _Toc9896_WPSOffice_Level1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b/>
                <w:bCs/>
                <w:sz w:val="24"/>
                <w:szCs w:val="24"/>
                <w:lang w:val="en-US" w:eastAsia="zh-CN"/>
              </w:rPr>
              <w:id w:val="147482210"/>
              <w:placeholder>
                <w:docPart w:val="{4b5695fc-245a-43f6-b229-b3a1302ef0cf}"/>
              </w:placeholder>
            </w:sdtPr>
            <w:sdtEndPr>
              <w:rPr>
                <w:b/>
                <w:bCs/>
                <w:sz w:val="24"/>
                <w:szCs w:val="24"/>
                <w:lang w:val="en-US" w:eastAsia="zh-CN"/>
              </w:rPr>
            </w:sdtEndPr>
            <w:sdtContent>
              <w:r>
                <w:rPr>
                  <w:rFonts w:hint="eastAsia"/>
                  <w:b/>
                  <w:bCs/>
                  <w:sz w:val="24"/>
                  <w:szCs w:val="24"/>
                </w:rPr>
                <w:t>其他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50" w:name="_Toc9896_WPSOffice_Level1Page"/>
          <w:r>
            <w:rPr>
              <w:b/>
              <w:bCs/>
              <w:sz w:val="24"/>
              <w:szCs w:val="24"/>
            </w:rPr>
            <w:t>56</w:t>
          </w:r>
          <w:bookmarkEnd w:id="50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_Toc31704_WPSOffice_Level1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44756e5f-6f28-4f2b-bd88-a8a44fcf537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1.对数器</w:t>
              </w:r>
            </w:sdtContent>
          </w:sdt>
          <w:r>
            <w:tab/>
          </w:r>
          <w:bookmarkStart w:id="51" w:name="_Toc31704_WPSOffice_Level1Page"/>
          <w:r>
            <w:t>56</w:t>
          </w:r>
          <w:bookmarkEnd w:id="5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_Toc29797_WPSOffice_Level1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b416ee80-1e6f-4926-9f9b-85eaec64cc0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2.位运算加速</w:t>
              </w:r>
            </w:sdtContent>
          </w:sdt>
          <w:r>
            <w:tab/>
          </w:r>
          <w:bookmarkStart w:id="52" w:name="_Toc29797_WPSOffice_Level1Page"/>
          <w:r>
            <w:t>58</w:t>
          </w:r>
          <w:bookmarkEnd w:id="5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_Toc27477_WPSOffice_Level1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35d46d87-e48c-407f-b9fc-76195ad36ad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3.输入外挂</w:t>
              </w:r>
            </w:sdtContent>
          </w:sdt>
          <w:r>
            <w:tab/>
          </w:r>
          <w:bookmarkStart w:id="53" w:name="_Toc27477_WPSOffice_Level1Page"/>
          <w:r>
            <w:t>58</w:t>
          </w:r>
          <w:bookmarkEnd w:id="5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_Toc18927_WPSOffice_Level1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1c3f6d55-d056-4732-85fa-17c8f09a34c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4.BM杜教-解决线性递推</w:t>
              </w:r>
            </w:sdtContent>
          </w:sdt>
          <w:r>
            <w:tab/>
          </w:r>
          <w:bookmarkStart w:id="54" w:name="_Toc18927_WPSOffice_Level1Page"/>
          <w:r>
            <w:t>60</w:t>
          </w:r>
          <w:bookmarkEnd w:id="5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_Toc29780_WPSOffice_Level1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2210"/>
              <w:placeholder>
                <w:docPart w:val="{188c8f25-f2e5-4184-8c6f-d005356a7f0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5.重载运算符</w:t>
              </w:r>
            </w:sdtContent>
          </w:sdt>
          <w:r>
            <w:tab/>
          </w:r>
          <w:bookmarkStart w:id="55" w:name="_Toc29780_WPSOffice_Level1Page"/>
          <w:r>
            <w:t>62</w:t>
          </w:r>
          <w:bookmarkEnd w:id="55"/>
          <w:r>
            <w:fldChar w:fldCharType="end"/>
          </w:r>
          <w:bookmarkEnd w:id="0"/>
        </w:p>
      </w:sdtContent>
    </w:sdt>
    <w:p>
      <w:pPr>
        <w:jc w:val="both"/>
        <w:rPr>
          <w:rFonts w:hint="eastAsia"/>
          <w:sz w:val="6"/>
          <w:szCs w:val="6"/>
          <w:lang w:val="en-US" w:eastAsia="zh-CN"/>
        </w:rPr>
      </w:pPr>
    </w:p>
    <w:p>
      <w:pPr>
        <w:pStyle w:val="3"/>
        <w:ind w:left="1680" w:leftChars="0" w:firstLine="663" w:firstLineChars="300"/>
        <w:jc w:val="both"/>
        <w:rPr>
          <w:rFonts w:hint="eastAsia"/>
          <w:sz w:val="22"/>
          <w:szCs w:val="20"/>
          <w:lang w:val="en-US" w:eastAsia="zh-CN"/>
        </w:rPr>
      </w:pPr>
      <w:bookmarkStart w:id="202" w:name="_GoBack"/>
      <w:bookmarkEnd w:id="202"/>
    </w:p>
    <w:p>
      <w:pPr>
        <w:pStyle w:val="3"/>
        <w:jc w:val="both"/>
        <w:rPr>
          <w:rFonts w:hint="eastAsia"/>
          <w:sz w:val="22"/>
          <w:szCs w:val="20"/>
          <w:lang w:val="en-US" w:eastAsia="zh-CN"/>
        </w:rPr>
      </w:pPr>
    </w:p>
    <w:p>
      <w:pPr>
        <w:pStyle w:val="3"/>
        <w:tabs>
          <w:tab w:val="left" w:pos="482"/>
        </w:tabs>
        <w:jc w:val="both"/>
        <w:rPr>
          <w:rFonts w:hint="eastAsia"/>
          <w:sz w:val="11"/>
          <w:szCs w:val="8"/>
          <w:lang w:val="en-US" w:eastAsia="zh-CN"/>
        </w:rPr>
      </w:pPr>
    </w:p>
    <w:p>
      <w:pPr>
        <w:rPr>
          <w:rFonts w:hint="eastAsia"/>
          <w:sz w:val="11"/>
          <w:szCs w:val="8"/>
          <w:lang w:val="en-US" w:eastAsia="zh-CN"/>
        </w:rPr>
      </w:pPr>
    </w:p>
    <w:p>
      <w:pPr>
        <w:rPr>
          <w:rFonts w:hint="eastAsia"/>
          <w:sz w:val="11"/>
          <w:szCs w:val="8"/>
          <w:lang w:val="en-US" w:eastAsia="zh-CN"/>
        </w:rPr>
      </w:pPr>
    </w:p>
    <w:p>
      <w:pPr>
        <w:pStyle w:val="10"/>
        <w:tabs>
          <w:tab w:val="right" w:leader="dot" w:pos="8306"/>
        </w:tabs>
        <w:rPr>
          <w:rFonts w:hint="eastAsia"/>
          <w:sz w:val="2"/>
          <w:szCs w:val="2"/>
          <w:lang w:val="en-US" w:eastAsia="zh-CN"/>
        </w:rPr>
      </w:pPr>
    </w:p>
    <w:p>
      <w:pPr>
        <w:rPr>
          <w:rFonts w:hint="eastAsia"/>
          <w:sz w:val="2"/>
          <w:szCs w:val="2"/>
          <w:lang w:val="en-US" w:eastAsia="zh-CN"/>
        </w:rPr>
      </w:pPr>
    </w:p>
    <w:p>
      <w:pPr>
        <w:rPr>
          <w:rFonts w:hint="eastAsia"/>
          <w:sz w:val="2"/>
          <w:szCs w:val="2"/>
          <w:lang w:val="en-US" w:eastAsia="zh-CN"/>
        </w:rPr>
      </w:pPr>
    </w:p>
    <w:p>
      <w:pPr>
        <w:rPr>
          <w:rFonts w:hint="eastAsia"/>
          <w:sz w:val="2"/>
          <w:szCs w:val="2"/>
          <w:lang w:val="en-US" w:eastAsia="zh-CN"/>
        </w:rPr>
      </w:pPr>
    </w:p>
    <w:p>
      <w:pPr>
        <w:pStyle w:val="3"/>
        <w:jc w:val="center"/>
        <w:rPr>
          <w:rFonts w:hint="eastAsia"/>
          <w:sz w:val="44"/>
          <w:szCs w:val="36"/>
          <w:lang w:val="en-US" w:eastAsia="zh-CN"/>
        </w:rPr>
      </w:pPr>
    </w:p>
    <w:p>
      <w:pPr>
        <w:rPr>
          <w:rFonts w:hint="eastAsia"/>
          <w:sz w:val="44"/>
          <w:szCs w:val="36"/>
          <w:lang w:val="en-US" w:eastAsia="zh-CN"/>
        </w:rPr>
      </w:pPr>
    </w:p>
    <w:p>
      <w:pPr>
        <w:rPr>
          <w:rFonts w:hint="eastAsia"/>
          <w:sz w:val="44"/>
          <w:szCs w:val="36"/>
          <w:lang w:val="en-US" w:eastAsia="zh-CN"/>
        </w:rPr>
      </w:pPr>
    </w:p>
    <w:p>
      <w:pPr>
        <w:rPr>
          <w:rFonts w:hint="eastAsia"/>
          <w:sz w:val="44"/>
          <w:szCs w:val="36"/>
          <w:lang w:val="en-US" w:eastAsia="zh-CN"/>
        </w:rPr>
      </w:pPr>
    </w:p>
    <w:p>
      <w:pPr>
        <w:pStyle w:val="3"/>
        <w:jc w:val="center"/>
        <w:rPr>
          <w:rFonts w:hint="eastAsia"/>
          <w:sz w:val="44"/>
          <w:szCs w:val="36"/>
          <w:lang w:val="en-US" w:eastAsia="zh-CN"/>
        </w:rPr>
      </w:pPr>
      <w:bookmarkStart w:id="56" w:name="_Toc23001_WPSOffice_Level1"/>
      <w:r>
        <w:rPr>
          <w:rFonts w:hint="eastAsia"/>
          <w:sz w:val="44"/>
          <w:szCs w:val="36"/>
          <w:lang w:val="en-US" w:eastAsia="zh-CN"/>
        </w:rPr>
        <w:t>STL</w:t>
      </w:r>
      <w:bookmarkEnd w:id="56"/>
    </w:p>
    <w:p>
      <w:pPr>
        <w:pStyle w:val="4"/>
        <w:rPr>
          <w:sz w:val="28"/>
          <w:szCs w:val="22"/>
        </w:rPr>
      </w:pPr>
      <w:bookmarkStart w:id="57" w:name="_Toc17722_WPSOffice_Level1"/>
      <w:r>
        <w:rPr>
          <w:rFonts w:hint="eastAsia"/>
          <w:sz w:val="28"/>
          <w:szCs w:val="22"/>
          <w:lang w:val="en-US" w:eastAsia="zh-CN"/>
        </w:rPr>
        <w:t>1.</w:t>
      </w:r>
      <w:r>
        <w:rPr>
          <w:sz w:val="28"/>
          <w:szCs w:val="22"/>
        </w:rPr>
        <w:t>&lt;Vector&gt;</w:t>
      </w:r>
      <w:bookmarkEnd w:id="57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//将vec2拷贝进vec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vec = vec2;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//返回容器的最后一个元素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vec.back();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//返回容器的最后元素逆迭代器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vec.rbegin();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//返回容器的起始位置的逆迭代器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vec.rend();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//在插入位置插入若干元素 数量可选参数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vec.insert(插入位置迭代器, [数量], 元素);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//在vec的插入位置插入[vec2首迭代器, vec2尾迭代器)范围内元素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vec.insert(vec插入位置迭代器, vec2首迭代器, vec2尾迭代器);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//删除[首迭代器, 尾迭代器)范围内元素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vec.earse(首迭代器, [尾迭代器]);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//常数交换两vector元素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vec.swap(vec2);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//判断vec和vec2是否相等 不等!= 比较字典序&lt; &gt; &lt;= &gt;=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vec == vec2;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sz w:val="28"/>
          <w:szCs w:val="22"/>
          <w:lang w:val="en-US" w:eastAsia="zh-CN"/>
        </w:rPr>
      </w:pPr>
      <w:bookmarkStart w:id="58" w:name="_Toc12633_WPSOffice_Level1"/>
      <w:r>
        <w:rPr>
          <w:sz w:val="28"/>
          <w:szCs w:val="22"/>
        </w:rPr>
        <w:t>&lt;List&gt;</w:t>
      </w:r>
      <w:bookmarkEnd w:id="58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//将ls2拷贝进ls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ls = ls2;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//返回容器第一个元素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ls.front();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//返回容器最后一个元素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ls.back();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//判断容器是否为空 常数复杂度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ls.empty();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//返回容器元素个数 线性复杂度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ls.size();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//将链表ls2合并进ls 要求两链表升序 合并后ls2清空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ls.merge(ls2);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//常数时间将ls2连接至ls指定位置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ls.splice(位置迭代器, ls2);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//移除所有指定的元素 remove_if(判别函数)移除判别成功的元素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ls.remove(元素);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//将链表反转 线性复杂度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ls.reverse();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//将链表除重 要求有序链表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ls.unique();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//对链表快排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ls.sort();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//将迭代器向后移动若干次 可以为负 无随机访问容器线性复杂度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advance(迭代器, 次数);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//返回两个迭代器之间的距离 无随机访问容器线性复杂度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distance(迭代器, 迭代器2);</w:t>
      </w:r>
    </w:p>
    <w:p>
      <w:pPr>
        <w:pStyle w:val="4"/>
        <w:numPr>
          <w:ilvl w:val="0"/>
          <w:numId w:val="1"/>
        </w:numPr>
        <w:rPr>
          <w:sz w:val="28"/>
          <w:szCs w:val="22"/>
        </w:rPr>
      </w:pPr>
      <w:bookmarkStart w:id="59" w:name="_Toc1415_WPSOffice_Level1"/>
      <w:r>
        <w:rPr>
          <w:sz w:val="28"/>
          <w:szCs w:val="22"/>
        </w:rPr>
        <w:t>&lt;deque&gt;</w:t>
      </w:r>
      <w:bookmarkEnd w:id="59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//访问指定位置的元素 常数复杂度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dq[位置];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//返回容器元素数量 常数复杂度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dq.size();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//将容器末尾的元素删除 常数复杂度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dq.pop_back();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//在容器头部插入一个元素 常数复杂度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dq.push_front();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//将容器头部的元素删除 常数复杂度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dq.pop_front();</w:t>
      </w:r>
    </w:p>
    <w:p>
      <w:pPr>
        <w:pStyle w:val="4"/>
        <w:rPr>
          <w:sz w:val="28"/>
          <w:szCs w:val="22"/>
        </w:rPr>
      </w:pPr>
      <w:bookmarkStart w:id="60" w:name="_Toc13073_WPSOffice_Level1"/>
      <w:r>
        <w:rPr>
          <w:rFonts w:hint="eastAsia"/>
          <w:sz w:val="28"/>
          <w:szCs w:val="22"/>
          <w:lang w:val="en-US" w:eastAsia="zh-CN"/>
        </w:rPr>
        <w:t>4.</w:t>
      </w:r>
      <w:r>
        <w:rPr>
          <w:sz w:val="28"/>
          <w:szCs w:val="22"/>
        </w:rPr>
        <w:t>&lt;map&gt;</w:t>
      </w:r>
      <w:bookmarkEnd w:id="60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//返回对应键值的元素引用 无元素则创建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mp[键值];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//返回容器的元素数量 常数复杂度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mp.size();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//插入一个新元素 不使用C++11则make_pair(键值, 元素);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mp.insert({ 键值, 元素 });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//删除[首迭代器, 尾迭代器)范围内元素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mp.earse(首迭代器, [尾迭代器]);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//查找对应键值是否出现 对数复杂度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mp.count(键值);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//返回对应键值元素的迭代器 没有精确匹配返回结束位置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mp.find(键值);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//返回第一个大于等于键值的元素迭代器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mp.lower_bound(键值);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//返回第一个大于键值的元素迭代器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mp.upper_bound(键值);</w:t>
      </w:r>
    </w:p>
    <w:p>
      <w:pPr>
        <w:pStyle w:val="4"/>
        <w:rPr>
          <w:rFonts w:hint="eastAsia"/>
          <w:b/>
          <w:sz w:val="28"/>
          <w:szCs w:val="22"/>
          <w:lang w:val="en-US" w:eastAsia="zh-CN"/>
        </w:rPr>
      </w:pPr>
      <w:bookmarkStart w:id="61" w:name="_Toc4389_WPSOffice_Level1"/>
      <w:r>
        <w:rPr>
          <w:rFonts w:hint="eastAsia"/>
          <w:b/>
          <w:sz w:val="28"/>
          <w:szCs w:val="22"/>
          <w:lang w:val="en-US" w:eastAsia="zh-CN"/>
        </w:rPr>
        <w:t>5.&lt;multimap&gt;</w:t>
      </w:r>
      <w:bookmarkEnd w:id="61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//插入一个新元素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mp.insert({ 键值, 元素 });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//返回对应键值元素出现的个数 线性复杂度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mp.count(键值);</w:t>
      </w:r>
    </w:p>
    <w:p>
      <w:pPr>
        <w:pStyle w:val="4"/>
        <w:rPr>
          <w:rFonts w:hint="eastAsia"/>
          <w:b/>
          <w:sz w:val="28"/>
          <w:szCs w:val="22"/>
          <w:lang w:val="en-US" w:eastAsia="zh-CN"/>
        </w:rPr>
      </w:pPr>
      <w:bookmarkStart w:id="62" w:name="_Toc21505_WPSOffice_Level1"/>
      <w:r>
        <w:rPr>
          <w:rFonts w:hint="eastAsia"/>
          <w:b/>
          <w:sz w:val="28"/>
          <w:szCs w:val="22"/>
          <w:lang w:val="en-US" w:eastAsia="zh-CN"/>
        </w:rPr>
        <w:t>6.&lt;unordered_map&gt;</w:t>
      </w:r>
      <w:bookmarkEnd w:id="62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//需要引用头文件#include &lt;unordered_map&gt; 无lower_bound和upper_bound其它同map</w:t>
      </w:r>
    </w:p>
    <w:p>
      <w:pPr>
        <w:pStyle w:val="4"/>
        <w:rPr>
          <w:rFonts w:hint="eastAsia"/>
          <w:b/>
          <w:sz w:val="28"/>
          <w:szCs w:val="22"/>
          <w:lang w:val="en-US" w:eastAsia="zh-CN"/>
        </w:rPr>
      </w:pPr>
      <w:bookmarkStart w:id="63" w:name="_Toc149_WPSOffice_Level1"/>
      <w:r>
        <w:rPr>
          <w:rFonts w:hint="eastAsia"/>
          <w:b/>
          <w:sz w:val="28"/>
          <w:szCs w:val="22"/>
          <w:lang w:val="en-US" w:eastAsia="zh-CN"/>
        </w:rPr>
        <w:t>7.&lt;set&gt;</w:t>
      </w:r>
      <w:bookmarkEnd w:id="63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//插入一个新键值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st.insert(键值);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//set其它操作同map 操作单键值</w:t>
      </w:r>
    </w:p>
    <w:p>
      <w:pPr>
        <w:pStyle w:val="4"/>
        <w:rPr>
          <w:rFonts w:hint="eastAsia"/>
          <w:b/>
          <w:sz w:val="28"/>
          <w:szCs w:val="22"/>
          <w:lang w:val="en-US" w:eastAsia="zh-CN"/>
        </w:rPr>
      </w:pPr>
      <w:bookmarkStart w:id="64" w:name="_Toc13842_WPSOffice_Level1"/>
      <w:r>
        <w:rPr>
          <w:rFonts w:hint="eastAsia"/>
          <w:b/>
          <w:sz w:val="28"/>
          <w:szCs w:val="22"/>
          <w:lang w:val="en-US" w:eastAsia="zh-CN"/>
        </w:rPr>
        <w:t>8.&lt;multiset&gt;</w:t>
      </w:r>
      <w:bookmarkEnd w:id="64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//操作同multimap 操作单键值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&lt;unordered_set&gt;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//需要引用头文件#include &lt;unordered_set&gt; 无lower_bound和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upper_bound其它同set</w:t>
      </w:r>
    </w:p>
    <w:p>
      <w:pPr>
        <w:pStyle w:val="4"/>
        <w:rPr>
          <w:rFonts w:hint="eastAsia"/>
          <w:b/>
          <w:sz w:val="28"/>
          <w:szCs w:val="22"/>
          <w:lang w:val="en-US" w:eastAsia="zh-CN"/>
        </w:rPr>
      </w:pPr>
      <w:bookmarkStart w:id="65" w:name="_Toc21466_WPSOffice_Level1"/>
      <w:r>
        <w:rPr>
          <w:rFonts w:hint="eastAsia"/>
          <w:b/>
          <w:sz w:val="28"/>
          <w:szCs w:val="22"/>
          <w:lang w:val="en-US" w:eastAsia="zh-CN"/>
        </w:rPr>
        <w:t>9.&lt;String&gt;</w:t>
      </w:r>
      <w:bookmarkEnd w:id="65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//返回s是否为空串 size复杂度不定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s.empty();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//在s尾部添加若干元素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s.append(数量, 元素);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//在s尾部增加s2的串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 += s2;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//返回一个从指定位置开始指定长度的字符串副本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s.substr(位置, 长度);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//从指定位置开始查找s2串的出现位置 未找到返回-1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s.find(s2, [位置]);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//反向查找字符串s到指定位置返回出现位置 位置为正向位置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s.rfind(s2, [位置]);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//从输入流读取一行字符到字符串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getline(输入流, s);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//字符串转换为整形 浮点型stod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stoi(s, [0], [进制]);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//整形/浮点型转字符串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 = to_string([数值]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//字符串反转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reverse(s.begin(),s.end());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//截取string字符串i-j子串给s1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s1=s.substr(i,j)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//把整数变成字符串存到s里面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stringstream ss;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ss&lt;&lt;n;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ss&gt;&gt;s;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pStyle w:val="4"/>
        <w:rPr>
          <w:rFonts w:hint="eastAsia"/>
          <w:sz w:val="28"/>
          <w:szCs w:val="22"/>
          <w:lang w:val="en-US" w:eastAsia="zh-CN"/>
        </w:rPr>
      </w:pPr>
      <w:bookmarkStart w:id="66" w:name="_Toc12281_WPSOffice_Level1"/>
      <w:r>
        <w:rPr>
          <w:rFonts w:hint="eastAsia"/>
          <w:b/>
          <w:sz w:val="28"/>
          <w:szCs w:val="22"/>
          <w:lang w:val="en-US" w:eastAsia="zh-CN"/>
        </w:rPr>
        <w:t>10.&lt;bitset&gt;</w:t>
      </w:r>
      <w:bookmarkEnd w:id="66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//将容器内元素设置为指定整形的二进制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bt = 整形;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//判断两容器是否相等 不等!=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bt == bt2;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//访问容器指定位的元素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bt[位];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//判断是否所有位都为1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bt.all();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//判断是否有任意一位为1 都不为1bt.none();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bt.any();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//返回容器被设置为1的数量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bt.count();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//容器进行二进制运算&amp;、|、^、~、&lt;&lt;、&gt;&gt;、&amp;=、|=、^=、&lt;&lt;=、&gt;&gt;=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bt &amp; bt2;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//将容器所有位设置为1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bt.set();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//将容器所有位设置为0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bt.reset();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//反转容器所有位的01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bt.flip();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//将容器内01转换为字符串并返回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bt.to_string();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//将容器内的元素转换为十进制的unsigned long long并返回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bt.to_ullong();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b/>
          <w:sz w:val="28"/>
          <w:szCs w:val="22"/>
          <w:lang w:val="en-US" w:eastAsia="zh-CN"/>
        </w:rPr>
      </w:pPr>
      <w:bookmarkStart w:id="67" w:name="_Toc27308_WPSOffice_Level1"/>
      <w:r>
        <w:rPr>
          <w:rFonts w:hint="eastAsia"/>
          <w:b/>
          <w:sz w:val="28"/>
          <w:szCs w:val="22"/>
          <w:lang w:val="en-US" w:eastAsia="zh-CN"/>
        </w:rPr>
        <w:t>11.&lt;queue&gt;</w:t>
      </w:r>
      <w:bookmarkEnd w:id="67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//返回两容器是否相等 不等!= 比较字典序&lt; &gt; &lt;= &gt;=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 == q2;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//返回容器最后一个元素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q.back();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//返回容器内元素个数 常数复杂度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q.size();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b/>
          <w:sz w:val="28"/>
          <w:szCs w:val="22"/>
          <w:lang w:val="en-US" w:eastAsia="zh-CN"/>
        </w:rPr>
      </w:pPr>
      <w:bookmarkStart w:id="68" w:name="_Toc16146_WPSOffice_Level1"/>
      <w:r>
        <w:rPr>
          <w:rFonts w:hint="eastAsia"/>
          <w:b/>
          <w:sz w:val="28"/>
          <w:szCs w:val="22"/>
          <w:lang w:val="en-US" w:eastAsia="zh-CN"/>
        </w:rPr>
        <w:t>12.&lt;stack&gt;</w:t>
      </w:r>
      <w:bookmarkEnd w:id="68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//返回容器内元素个数 常数复杂度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stk.size();</w:t>
      </w:r>
    </w:p>
    <w:p>
      <w:pPr>
        <w:pStyle w:val="4"/>
        <w:rPr>
          <w:rFonts w:hint="eastAsia"/>
          <w:b/>
          <w:sz w:val="28"/>
          <w:szCs w:val="22"/>
          <w:lang w:val="en-US" w:eastAsia="zh-CN"/>
        </w:rPr>
      </w:pPr>
      <w:bookmarkStart w:id="69" w:name="_Toc8022_WPSOffice_Level1"/>
      <w:r>
        <w:rPr>
          <w:rFonts w:hint="eastAsia"/>
          <w:b/>
          <w:sz w:val="28"/>
          <w:szCs w:val="22"/>
          <w:lang w:val="en-US" w:eastAsia="zh-CN"/>
        </w:rPr>
        <w:t>13.&lt;priority_queue&gt;</w:t>
      </w:r>
      <w:bookmarkEnd w:id="69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//返回队首元素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q.top();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//自定义排序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struct pqcmp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bool operator () (const int &amp;元素, const int &amp;元素2) const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比较方式;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b/>
          <w:sz w:val="28"/>
          <w:szCs w:val="22"/>
          <w:lang w:val="en-US" w:eastAsia="zh-CN"/>
        </w:rPr>
      </w:pPr>
      <w:bookmarkStart w:id="70" w:name="_Toc25943_WPSOffice_Level1"/>
      <w:r>
        <w:rPr>
          <w:rFonts w:hint="eastAsia"/>
          <w:b/>
          <w:sz w:val="28"/>
          <w:szCs w:val="22"/>
          <w:lang w:val="en-US" w:eastAsia="zh-CN"/>
        </w:rPr>
        <w:t>&lt;algorithm&gt;</w:t>
      </w:r>
      <w:bookmarkEnd w:id="70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//将[首迭代器, 尾迭代器)范围内元素初始化为对应值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fill(首迭代器, 尾迭代器, 值);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//将容器首迭代器位置的元素左旋至位置迭代器 线性复杂度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rotate(首迭代器, 位置迭代器, 尾迭代器);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//将范围内元素随机排列 srand初始化随机种子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random_shuffle(首迭代器, 尾迭代器);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//对范围内元素进行稳定排序 NlogN^2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stable_sort(首迭代器, 尾迭代器);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//将位置迭代器对应大小的值准确定位在对应位置上 保证左侧元素小于它 右侧元素大于等于它 线性复杂度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nth_element(首迭代器, 位置迭代器, 尾迭代器);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//合并容器和容器2至容器3 要求两容器升序 线性复杂度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merge(容器首迭代器, 容器尾迭代器, 容器2首迭代器, 容器2尾迭代器, inserter(容器3, 容器尾迭代器);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//判断容器2是否是容器的子集 要求两容器升序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includes(容器首迭代器, 容器尾迭代器, 容器2首迭代器, 容器2尾迭代器);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//容器元素-容器2元素存入容器3 要求两容器升序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set_difference(容器首迭代器, 容器尾迭代器, 容器2首迭代器, 容器2尾迭代器, inserter(容器3, 容器尾迭代器);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//将容器和容器2交集存入容器3 要求两容器升序 线性复杂度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set_intersection(容器首迭代器, 容器尾迭代器, 容器2首迭代器, 容器2尾迭代器, inserter(容器3, 容器尾迭代器);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//容器元素^容器元素2存入容器3 要求两容器升序 线性复杂度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set_symmetric_difference(容器首迭代器, 容器尾迭代器, 容器2首迭代器, 容器2尾迭代器, inserter(容器3, 容器尾迭代器);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//合并容器和容器2至容器3 要求两容器升序 线性复杂度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set_union(容器首迭代器, 容器尾迭代器, 容器2首迭代器, 容器2尾迭代器, inserter(容器3, 容器尾迭代器);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//返回容器中最大的元素 最小min_element 线性复杂度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max_element(首迭代器, 尾迭代器);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//将容器内元素调整为全排列的前一个状态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prev_permutation(首迭代器, 尾迭代器);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//从data中查找第一个不小于K的的位置，返回的是一个迭代器，cmp为比较优先级不填就默认比大小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lower_bound(data.begin(),data.end(),k,cmp)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//从data中查找第一个大于K的位置，返回的是一个迭代器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upper_bound(data.begin(),data.end(),k.cmp)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//从data中查找是否存在k，返回一个bool型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binary_search(data.begin(),data.end(),k)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0"/>
          <w:szCs w:val="22"/>
          <w:lang w:val="en-US" w:eastAsia="zh-CN"/>
        </w:rPr>
      </w:pPr>
    </w:p>
    <w:p>
      <w:pPr>
        <w:pStyle w:val="4"/>
        <w:rPr>
          <w:rFonts w:hint="eastAsia"/>
          <w:sz w:val="28"/>
          <w:szCs w:val="22"/>
          <w:lang w:val="en-US" w:eastAsia="zh-CN"/>
        </w:rPr>
      </w:pPr>
    </w:p>
    <w:p>
      <w:pPr>
        <w:pStyle w:val="3"/>
        <w:ind w:left="2520" w:leftChars="0" w:firstLine="420" w:firstLineChars="0"/>
        <w:rPr>
          <w:rFonts w:hint="eastAsia"/>
          <w:sz w:val="44"/>
          <w:szCs w:val="36"/>
          <w:lang w:val="en-US" w:eastAsia="zh-CN"/>
        </w:rPr>
      </w:pPr>
      <w:bookmarkStart w:id="71" w:name="_Toc8538_WPSOffice_Level1"/>
      <w:r>
        <w:rPr>
          <w:rFonts w:hint="eastAsia"/>
          <w:sz w:val="44"/>
          <w:szCs w:val="36"/>
          <w:lang w:val="en-US" w:eastAsia="zh-CN"/>
        </w:rPr>
        <w:t>字符串</w:t>
      </w:r>
      <w:bookmarkEnd w:id="71"/>
    </w:p>
    <w:p>
      <w:pPr>
        <w:pStyle w:val="4"/>
        <w:rPr>
          <w:rFonts w:hint="eastAsia"/>
          <w:sz w:val="28"/>
          <w:szCs w:val="22"/>
          <w:lang w:val="en-US" w:eastAsia="zh-CN"/>
        </w:rPr>
      </w:pPr>
      <w:bookmarkStart w:id="72" w:name="_Toc15341_WPSOffice_Level1"/>
      <w:r>
        <w:rPr>
          <w:rFonts w:hint="eastAsia"/>
          <w:sz w:val="28"/>
          <w:szCs w:val="22"/>
          <w:lang w:val="en-US" w:eastAsia="zh-CN"/>
        </w:rPr>
        <w:t>1.Kmp</w:t>
      </w:r>
      <w:bookmarkEnd w:id="72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/*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定义一个变量 j = i - next[i] 就是next数组下标和下标对应值的差，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如果这个差能整除下标 i，即 i%j==0 ,则说明下标i之前的字符串（周期性字符串长度为 i）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一定可以由一个前缀周期性的表示出来，这个前缀的长度为刚才求得的那个差，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即 j，则这个前缀出现的次数为 i/j 。所以最后输出i和i/j即可。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*/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/*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利用KMP的next数组性质；如果s[next[n-1]]=s[n],则此时前后缀相同，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然后再开始回滚，若s[next[n-1]] == s[n-1]，则子串s[0,1,2,...,next[n-1]]是满足条件的子串。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然后判断s[next[next[n-1]]] == s[n-1]是否成立，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这样一直回滚，直到next[next[.....next[n-1]]] == -1为止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*/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#include&lt;iostream&gt;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#include&lt;stdio.h&gt;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#include&lt;string.h&gt;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char s[1000005],t[200000];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slen,tlen;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int nex[200000];//nex数组大小和短串一致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ans,a,b,c,d,n,m;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inline void get_nex()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int j=-1;//j初始化为-1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 (int i=0;i&lt;tlen;i++){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while  (t[i]!=t[j+1] &amp;&amp; j!=-1)//如果下一个不同，那么j就变成next[j]，注意next[j]是小于j的，无论j取任何值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j=nex[j];//往前回溯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(t[i]==t[j+1] &amp;&amp; i!=0) j++;//如果相同，j++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nex[i]=j;//这个是把算的j的值（就是相同的最大前缀和最大后缀长）赋给next[i]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inline void kmp()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int j=-1;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 (int i=0;i&lt;slen;i++){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while  (s[i]!=t[j+1] &amp;&amp; j!=-1)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j=nex[j];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(s[i]==t[j+1])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j++;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(j==tlen-1)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ans++,j=nex[j];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scanf("%d",&amp;n);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 (int i=1;i&lt;=n;i++){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ans=0;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scanf("%s %s",t,s);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slen=strlen(s);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tlen=strlen(t);//这两个长度应该设为全局变量最开始时求出，不能用一次求一次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get_nex();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kmp();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printf("%d\n",ans);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pStyle w:val="4"/>
        <w:rPr>
          <w:rFonts w:hint="eastAsia"/>
          <w:sz w:val="28"/>
          <w:szCs w:val="22"/>
          <w:lang w:val="en-US" w:eastAsia="zh-CN"/>
        </w:rPr>
      </w:pPr>
      <w:bookmarkStart w:id="73" w:name="_Toc22093_WPSOffice_Level1"/>
      <w:r>
        <w:rPr>
          <w:rFonts w:hint="eastAsia"/>
          <w:sz w:val="28"/>
          <w:szCs w:val="22"/>
          <w:lang w:val="en-US" w:eastAsia="zh-CN"/>
        </w:rPr>
        <w:t>2.马拉车</w:t>
      </w:r>
      <w:bookmarkEnd w:id="73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#include&lt;stdio.h&gt;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#include&lt;iostream&gt;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#include&lt;string.h&gt;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#include&lt;algorithm&gt;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char s[111111];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char s_new[111111*2];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p[111111*2];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Init()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len = strlen(s);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s_new[0] = '$';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s_new[1] = '#';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j = 2;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 (int i = 0; i &lt; len; i++)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s_new[j++] = s[i];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s_new[j++] = '#';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s_new[j] = '\0';  //别忘了哦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//printf("%s\n",s_new);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j;  //返回s_new的长度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Manacher()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len = Init();  //取得新字符串长度并完成向s_new的转换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maxLen = -1;   //最长回文长度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id;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mx =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 (int i = 1; i &lt; len; i++)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(i &lt; mx)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p[i] = min(p[2 * id - i], mx - i);  //需搞清楚上面那张图含义, mx和2*id-i的含义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else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p[i] = 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while (s_new[i - p[i]] == s_new[i + p[i]])  //不需边界判断，因为左有'$',右有'\0'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p[i]++;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//我们每走一步i，都要和mx比较，我们希望mx尽可能的远，这样才能更有机会执行if (i &lt; mx)这句代码，从而提高效率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(mx &lt; i + p[i])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id = i;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mx = i + p[i];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maxLen = max(maxLen, p[i] - 1);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// printf("%d %d %d\n",mx,id,maxLen);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/*for(int i=1;i&lt;=len;i++)printf("%d ",p[i]);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printf("\n");*/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maxLen;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while (~scanf("%s", s))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printf("%d\n", Manacher());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sz w:val="28"/>
          <w:szCs w:val="22"/>
          <w:lang w:val="en-US" w:eastAsia="zh-CN"/>
        </w:rPr>
      </w:pPr>
      <w:bookmarkStart w:id="74" w:name="_Toc1808_WPSOffice_Level1"/>
      <w:r>
        <w:rPr>
          <w:rFonts w:hint="eastAsia"/>
          <w:sz w:val="28"/>
          <w:szCs w:val="22"/>
          <w:lang w:val="en-US" w:eastAsia="zh-CN"/>
        </w:rPr>
        <w:t>3.拓展KMP</w:t>
      </w:r>
      <w:bookmarkEnd w:id="74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#include&lt;bits/stdc++.h&gt;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const int maxn=100010;//字符串长度最大值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next[maxn],ex[maxn];//ex数组即为extend数组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char s[maxn],s2[maxn];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//预处理计算next数组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getnext(){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i=0,j,po,len=strlen(s);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next[0]=len;//初始化next[0]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while(s[i]==s[i+1]&amp;&amp;i+1&lt;len)//计算next[1]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i++;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next[1]=i;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po=1;//初始化po的位置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for(i=2;i&lt;len;i++){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if(next[i-po]+i&lt;next[po]+po)//第一种情况，可以直接得到next[i]的值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next[i]=next[i-po];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else //第二种情况，要继续匹配才能得到next[i]的值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j=next[po]+po-i;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if(j&lt;0)j=0;//如果i&gt;po+next[po],则要从头开始匹配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while(i+j&lt;len&amp;&amp;s[j]==s[j+i])//计算next[i]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j++;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next[i]=j;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po=i;//更新po的位置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}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}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}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//计算extend数组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extend(){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i=0,j,po,len=strlen(s),l2=strlen(s2);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getnext();//计算子串的next数组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while(s[i]==s2[i]&amp;&amp;i&lt;len)i++;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ex[0]=i;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po=0;//初始化po的位置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for(i=1;i&lt;len;i++){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if(next[i-po]+i&lt;ex[po]+po)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ex[i]=next[i-po];//第一种情况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j=ex[po]+po-i;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if(j&lt;0)j=0;//如果j&gt;ex[po]+po则从头开始匹配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while(i+j&lt;len&amp;&amp;j&lt;&lt;l2&amp;&amp;s[j+i]==s2[j])//计算ex[i]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j++;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ex[i]=j;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po=i;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}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}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} </w:t>
      </w:r>
    </w:p>
    <w:p>
      <w:pPr>
        <w:pStyle w:val="4"/>
        <w:rPr>
          <w:rFonts w:hint="eastAsia"/>
          <w:sz w:val="28"/>
          <w:szCs w:val="22"/>
          <w:lang w:val="en-US" w:eastAsia="zh-CN"/>
        </w:rPr>
      </w:pPr>
      <w:bookmarkStart w:id="75" w:name="_Toc31376_WPSOffice_Level1"/>
      <w:r>
        <w:rPr>
          <w:rFonts w:hint="eastAsia"/>
          <w:sz w:val="28"/>
          <w:szCs w:val="22"/>
          <w:lang w:val="en-US" w:eastAsia="zh-CN"/>
        </w:rPr>
        <w:t>4编辑距离</w:t>
      </w:r>
      <w:bookmarkEnd w:id="75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#include&lt;bits/stdc++.h&gt;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const int N = 1e3 + 5;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int T, cas = 0;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int n, m;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int dp[N][N];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char s[N], t[N];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while(scanf("%s%s",s,t)!=EOF){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n=(int)strlen(s),m=(int)strlen(t);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for(int i=0;i&lt;=n;i++){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dp[i][0]=i;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for(int i=0;i&lt;=m;i++){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dp[0][i]=i;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for(int i=1;i&lt;=n;i++){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for(int j=1;j&lt;=m;j++){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dp[i][j]=min(dp[i-1][j],dp[i][j-1])+1;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dp[i][j]=min(dp[i][j],dp[i-1][j-1]+(s[i-1]!=t[j-1]));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printf("%d\n",dp[n][m]);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} </w:t>
      </w:r>
    </w:p>
    <w:p>
      <w:pPr>
        <w:pStyle w:val="4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sz w:val="28"/>
          <w:szCs w:val="22"/>
          <w:lang w:val="en-US" w:eastAsia="zh-CN"/>
        </w:rPr>
      </w:pPr>
      <w:bookmarkStart w:id="76" w:name="_Toc15975_WPSOffice_Level1"/>
      <w:r>
        <w:rPr>
          <w:rFonts w:hint="eastAsia"/>
          <w:sz w:val="28"/>
          <w:szCs w:val="22"/>
          <w:lang w:val="en-US" w:eastAsia="zh-CN"/>
        </w:rPr>
        <w:t>5.Karp-Rabin算法</w:t>
      </w:r>
      <w:bookmarkEnd w:id="76"/>
      <w:r>
        <w:rPr>
          <w:rFonts w:hint="eastAsia"/>
          <w:sz w:val="28"/>
          <w:szCs w:val="22"/>
          <w:lang w:val="en-US" w:eastAsia="zh-CN"/>
        </w:rPr>
        <w:t xml:space="preserve">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#include&lt;stdio.h&gt;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#include&lt;iostream&gt;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#include&lt;algorithm&gt;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#include&lt;string&gt;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#include&lt;cstring&gt;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d 256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//字符表中字符数目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 s,p;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RK(int q){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//assert( s&amp;&amp; p &amp;&amp; q &gt; 0 );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//如果传递的有错，则打印提示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m=p.size();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n=s.size();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p_h=0;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//模式串hash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s_h=0;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//s串hash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h=1;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for(int i=0;i&lt;m-1;i++)h=(h*d)%q;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//h表示ts+1 = 10(31415 - 10000*3) +2 = 14152中的10000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for(int i=0;i&lt;m;i++){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p_h= ( d * p_h + p[i] ) % q;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s_h= ( d * s_h + s[i] ) % q;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//求出开始p_h 和 s_h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for(int i=0;i&lt;n-m;i++){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if(p_h==s_h){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j;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for(j=0;j&lt;m;j++)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if(s[i+j]!=p[j])break;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if(j==m)printf("P occurs with shifts: %d\n",i);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if(i&lt;n-m){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s_h=(d*(s_h-s[i]*h)+s[i+m])%q;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if(s_h&lt;0)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s_h+=q;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s="GEEKlmnaS FOR GEEKlmnaS njknaskjdaskjbdkjasbdjas njabijbaslbckjsbfGEEKlmnaS FOR GEEKlmnaS";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p="GEEKlmna";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mod=127;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////需要比s长度大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RK(mod);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} </w:t>
      </w:r>
    </w:p>
    <w:p>
      <w:pPr>
        <w:pStyle w:val="4"/>
        <w:rPr>
          <w:rFonts w:hint="eastAsia"/>
          <w:sz w:val="28"/>
          <w:szCs w:val="22"/>
          <w:lang w:val="en-US" w:eastAsia="zh-CN"/>
        </w:rPr>
      </w:pPr>
      <w:bookmarkStart w:id="77" w:name="_Toc18637_WPSOffice_Level1"/>
      <w:r>
        <w:rPr>
          <w:rFonts w:hint="eastAsia"/>
          <w:sz w:val="28"/>
          <w:szCs w:val="22"/>
          <w:lang w:val="en-US" w:eastAsia="zh-CN"/>
        </w:rPr>
        <w:t>6.AC自动加+trie 树</w:t>
      </w:r>
      <w:bookmarkEnd w:id="77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#include&lt;stdio.h&gt;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#include&lt;bits/stdc++.h&gt;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ll long long int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max_n 1000050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max_tot 500050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met(a) memset(a,0,sizeof(a))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fup(i,a,n,b) for(int i=a;i&lt;n;i+=b)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fow(j,a,n,b) for(int j=a;j&gt;0;j-=b)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MOD(x) (x)%mod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 int maxn = 1e5 + 7;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struct Ac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struct state {  //节点状态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next[26];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fail, cnt;//指针fail 到这个节点有cnt个串结束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}stable[max_tot];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size;  //当前AC自动机节点个数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queue&lt;int&gt;q;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void init() {  //初始化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met(stable);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size = 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 (!q.empty())q.pop();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void insert(char *s) {  //将模式串插入trie树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now = 0; //代表走到那个节点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(int i = 0; s[i]; i++)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char ch = s[i]-'a';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(!stable[now].next[ch])  //节点不存在该字母边，则新建一个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stable[now].next[ch] = size++;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now = stable[now].next[ch];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stable[now].cnt++;//结束位置++；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void build() {  //构造失配fail指针，要构造当前节点fail指针需先构造爸爸节点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(int i = 0; i &lt; 26; i++)if (stable[0].next[i])q.push(stable[0].next[i]);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 (!q.empty())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u = q.front();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bookmarkStart w:id="78" w:name="_Toc23129_WPSOffice_Level2"/>
      <w:r>
        <w:rPr>
          <w:rFonts w:hint="eastAsia"/>
          <w:sz w:val="24"/>
          <w:szCs w:val="24"/>
          <w:lang w:val="en-US" w:eastAsia="zh-CN"/>
        </w:rPr>
        <w:t>q.pop();</w:t>
      </w:r>
      <w:bookmarkEnd w:id="78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(int i = 0; i &lt; 26; i++)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(stable[u].next[i]) {  //如果有i这条边  枚举下他儿子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v = stable[u].fail;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a = stable[u].next[i];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 (v) {  //一直按箭头的fail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(stable[v].next[i]) {  //如果他某个祖先有i这条边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stable[a].fail = stable[v].next[i];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break;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bookmarkStart w:id="79" w:name="_Toc14537_WPSOffice_Level2"/>
      <w:r>
        <w:rPr>
          <w:rFonts w:hint="eastAsia"/>
          <w:sz w:val="24"/>
          <w:szCs w:val="24"/>
          <w:lang w:val="en-US" w:eastAsia="zh-CN"/>
        </w:rPr>
        <w:t>v = stable[v].fail;</w:t>
      </w:r>
      <w:bookmarkEnd w:id="79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(!stable[a].fail)stable[a].fail = stable[0].next[i];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bookmarkStart w:id="80" w:name="_Toc19826_WPSOffice_Level2"/>
      <w:r>
        <w:rPr>
          <w:rFonts w:hint="eastAsia"/>
          <w:sz w:val="24"/>
          <w:szCs w:val="24"/>
          <w:lang w:val="en-US" w:eastAsia="zh-CN"/>
        </w:rPr>
        <w:t>q.push(stable[u].next[i]);  //节点加进去</w:t>
      </w:r>
      <w:bookmarkEnd w:id="80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get(int u) {  //算所有祖先的和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res =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 (u)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res = res + stable[u].cnt;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stable[u].cnt = 0;  //计算后不再计算，如果要计算不清零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bookmarkStart w:id="81" w:name="_Toc10428_WPSOffice_Level2"/>
      <w:r>
        <w:rPr>
          <w:rFonts w:hint="eastAsia"/>
          <w:sz w:val="24"/>
          <w:szCs w:val="24"/>
          <w:lang w:val="en-US" w:eastAsia="zh-CN"/>
        </w:rPr>
        <w:t>u = stable[u].fail;</w:t>
      </w:r>
      <w:bookmarkEnd w:id="81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res;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match(char *s) {   //匹配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res = 0, now =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(int i = 0; s[i]; i++)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char ch = s[i]-'a';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(stable[now].next[ch])  //如果当前状态太能找到后继节点，则走他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now = stable[now].next[ch];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 {  //否则只能跳爸爸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p = stable[now].fail;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 (p &amp;&amp; stable[p].next[ch] == 0)p = stable[p].fail; //始终没找到，只能指根节点  //找到就跳对应地方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now = stable[p].next[ch];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(stable[now].cnt)res = res + get(now);//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res;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}Ac;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char s[max_n];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main(int argc, char *argv[])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#ifdef LOCAL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freopen("C:/input.txt", "r", stdin);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#endif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28"/>
          <w:szCs w:val="22"/>
          <w:lang w:val="en-US" w:eastAsia="zh-CN"/>
        </w:rPr>
      </w:pPr>
      <w:bookmarkStart w:id="82" w:name="_Toc21774_WPSOffice_Level1"/>
      <w:r>
        <w:rPr>
          <w:rFonts w:hint="eastAsia"/>
          <w:sz w:val="28"/>
          <w:szCs w:val="22"/>
          <w:lang w:val="en-US" w:eastAsia="zh-CN"/>
        </w:rPr>
        <w:t>7.查找母串中各单词出现次数</w:t>
      </w:r>
      <w:bookmarkEnd w:id="82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#include&lt;stdio.h&gt;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#include&lt;bits/stdc++.h&gt;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ll long long int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max_n 1000050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max_tot 500050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met(a) memset(a,0,sizeof(a))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fup(i,a,n,b) for(int i=a;i&lt;n;i+=b)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fow(j,a,n,b) for(int j=a;j&gt;0;j-=b)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MOD(x) (x)%mod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 int maxn = 1e5 + 7;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struct aa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i;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cnt;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}ans[180];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cmp(aa a, aa b)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(a.cnt == b.cnt)return a.i &lt; b.i;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 return a.cnt &gt; b.cnt;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struct Ac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struct state {  //节点状态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next[26];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fail, cnt;//指针fail 到这个节点有cnt个串结束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}stable[max_tot];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size;  //当前AC自动机节点个数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queue&lt;int&gt;q;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void init() {  //初始化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met(stable);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size = 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 (!q.empty())q.pop();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(int i = 0; i &lt;= 150; i++)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ans[i].i = i;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ans[i].cnt =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void insert(char *s,int n) {  //将模式串插入trie树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now = 0; //代表走到那个节点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(int i = 0; s[i]; i++)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char ch = s[i]-'a';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(!stable[now].next[ch])  //节点不存在该字母边，则新建一个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stable[now].next[ch] = size++;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now = stable[now].next[ch];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stable[now].cnt=n;//结束位置++；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void build() {  //构造失配fail指针，要构造当前节点fail指针需先构造爸爸节点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(int i = 0; i &lt; 26; i++)if (stable[0].next[i])q.push(stable[0].next[i]);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 (!q.empty())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u = q.front();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bookmarkStart w:id="83" w:name="_Toc3964_WPSOffice_Level2"/>
      <w:r>
        <w:rPr>
          <w:rFonts w:hint="eastAsia"/>
          <w:sz w:val="24"/>
          <w:szCs w:val="24"/>
          <w:lang w:val="en-US" w:eastAsia="zh-CN"/>
        </w:rPr>
        <w:t>q.pop();</w:t>
      </w:r>
      <w:bookmarkEnd w:id="83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(int i = 0; i &lt; 26; i++)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(stable[u].next[i]) {  //如果有i这条边  枚举下他儿子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v = stable[u].fail;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a = stable[u].next[i];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 (v) {  //一直按箭头的fail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(stable[v].next[i]) {  //如果他某个祖先有i这条边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stable[a].fail = stable[v].next[i];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break;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bookmarkStart w:id="84" w:name="_Toc25622_WPSOffice_Level2"/>
      <w:r>
        <w:rPr>
          <w:rFonts w:hint="eastAsia"/>
          <w:sz w:val="24"/>
          <w:szCs w:val="24"/>
          <w:lang w:val="en-US" w:eastAsia="zh-CN"/>
        </w:rPr>
        <w:t>v = stable[v].fail;</w:t>
      </w:r>
      <w:bookmarkEnd w:id="84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(!stable[a].fail)stable[a].fail = stable[0].next[i];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bookmarkStart w:id="85" w:name="_Toc13227_WPSOffice_Level2"/>
      <w:r>
        <w:rPr>
          <w:rFonts w:hint="eastAsia"/>
          <w:sz w:val="24"/>
          <w:szCs w:val="24"/>
          <w:lang w:val="en-US" w:eastAsia="zh-CN"/>
        </w:rPr>
        <w:t>q.push(stable[u].next[i]);  //节点加进去</w:t>
      </w:r>
      <w:bookmarkEnd w:id="85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void get(int u) {  //算所有祖先的和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res =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bookmarkStart w:id="86" w:name="_Toc25840_WPSOffice_Level2"/>
      <w:r>
        <w:rPr>
          <w:rFonts w:hint="eastAsia"/>
          <w:sz w:val="24"/>
          <w:szCs w:val="24"/>
          <w:lang w:val="en-US" w:eastAsia="zh-CN"/>
        </w:rPr>
        <w:t>u = stable[u].fail;//从父节点开始算  不然会多算一个</w:t>
      </w:r>
      <w:bookmarkEnd w:id="86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 (u)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if(stable[u].cnt)ans[stable[u].cnt].cnt++;  //找个数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bookmarkStart w:id="87" w:name="_Toc6278_WPSOffice_Level2"/>
      <w:r>
        <w:rPr>
          <w:rFonts w:hint="eastAsia"/>
          <w:sz w:val="24"/>
          <w:szCs w:val="24"/>
          <w:lang w:val="en-US" w:eastAsia="zh-CN"/>
        </w:rPr>
        <w:t>u = stable[u].fail;</w:t>
      </w:r>
      <w:bookmarkEnd w:id="87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match(char *s) {   //匹配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res = 0, now =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(int i = 0; s[i]; i++)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char ch = s[i]-'a';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(stable[now].next[ch])  //如果当前状态太能找到后继节点，则走他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now = stable[now].next[ch];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 {  //否则只能跳爸爸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p = stable[now].fail;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 (p &amp;&amp; stable[p].next[ch] == 0)p = stable[p].fail; //始终没找到，只能指根节点  //找到就跳对应地方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now = stable[p].next[ch];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(stable[now].cnt)    //如果是危险节点（单词结尾）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ans[stable[now].cnt].cnt++;  //次单词数++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get(now);  //查找后查重复 如在aaaaa中找单词 a aaa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res;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}Ac;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char s[max_n];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char s1[200][80];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main(int argc, char *argv[])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#ifdef LOCAL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freopen("C:/input.txt", "r", stdin);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#endif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4"/>
        <w:rPr>
          <w:rFonts w:hint="eastAsia"/>
          <w:sz w:val="28"/>
          <w:szCs w:val="22"/>
          <w:lang w:val="en-US" w:eastAsia="zh-CN"/>
        </w:rPr>
      </w:pPr>
      <w:bookmarkStart w:id="88" w:name="_Toc26209_WPSOffice_Level1"/>
      <w:r>
        <w:rPr>
          <w:rFonts w:hint="eastAsia"/>
          <w:sz w:val="28"/>
          <w:szCs w:val="22"/>
          <w:lang w:val="en-US" w:eastAsia="zh-CN"/>
        </w:rPr>
        <w:t>8.最短公共祖先</w:t>
      </w:r>
      <w:bookmarkEnd w:id="88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/*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题意是给出两个串，用这两个串组成一个新串，使新串包含这两个串，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将KMP进⾏行行略略微的改动，依然是查找匹配段，要求要么⼀一个串串包含另⼀一个串串，要么⼀一个串串的 前缀等于另⼀一个串串的后缀。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问这个新串的长度最小是多少，显然，对于两个串A，B，A如果是B的字串或者B如果是A的字串的话，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直接输出那个母串的长度即可，如果没有这种关系，那么看一个串的后缀是否是另一个串的前缀，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如果某个串的后缀与另一个串的前缀的公共部分最长，则答案=A.length+B.length-公共长度。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*/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#include&lt;stdio.h&gt;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#include&lt;algorithm&gt;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#include&lt;iostream&gt;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#include&lt;cstring&gt;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using namespace std;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 int N = 1000100;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char a[3][2*N];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fail[2*N];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inline int max(int a, int b)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(a &gt; b) ? a : b;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kmp(int &amp;i, int &amp;j, char* str, char* pat)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k;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memset(fail, -1, sizeof(fail));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 (i = 1; pat[i]; ++i)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 (k = fail[i - 1]; k &gt;= 0 &amp;&amp; pat[i] != pat[k + 1]; k = fail[k]);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(pat[k + 1] == pat[i])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fail[i] = k + 1;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bookmarkStart w:id="89" w:name="_Toc28991_WPSOffice_Level2"/>
      <w:r>
        <w:rPr>
          <w:rFonts w:hint="eastAsia"/>
          <w:sz w:val="24"/>
          <w:szCs w:val="24"/>
          <w:lang w:val="en-US" w:eastAsia="zh-CN"/>
        </w:rPr>
        <w:t>i = j = 0;</w:t>
      </w:r>
      <w:bookmarkEnd w:id="89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while (str[i] &amp;&amp; pat[j])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(pat[j] == str[i])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i++;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j++;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else if (j == 0)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i++;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else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</w:t>
      </w:r>
      <w:bookmarkStart w:id="90" w:name="_Toc28561_WPSOffice_Level2"/>
      <w:r>
        <w:rPr>
          <w:rFonts w:hint="eastAsia"/>
          <w:sz w:val="24"/>
          <w:szCs w:val="24"/>
          <w:lang w:val="en-US" w:eastAsia="zh-CN"/>
        </w:rPr>
        <w:t>j = fail[j - 1] + 1;</w:t>
      </w:r>
      <w:bookmarkEnd w:id="90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 (pat[j])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 -1;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else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 i - j;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main(int argc, const char * argv[])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scanf("%d", &amp;T);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while (T--)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int i, j, l1 = 0, l2 =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cin &gt;&gt; a[0] &gt;&gt; a[1];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int len1 = (int)strlen(a[0]), len2 = (int)strlen(a[1]), val;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val = kmp(i, j, a[1], a[0]);        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(val != -1)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</w:t>
      </w:r>
      <w:bookmarkStart w:id="91" w:name="_Toc29273_WPSOffice_Level2"/>
      <w:r>
        <w:rPr>
          <w:rFonts w:hint="eastAsia"/>
          <w:sz w:val="24"/>
          <w:szCs w:val="24"/>
          <w:lang w:val="en-US" w:eastAsia="zh-CN"/>
        </w:rPr>
        <w:t>l1 = len1;</w:t>
      </w:r>
      <w:bookmarkEnd w:id="91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else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(i == len2 &amp;&amp; j - 1 &gt;= 0 &amp;&amp; a[1][len2 - 1] == a[0][j - 1])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</w:t>
      </w:r>
      <w:bookmarkStart w:id="92" w:name="_Toc27452_WPSOffice_Level2"/>
      <w:r>
        <w:rPr>
          <w:rFonts w:hint="eastAsia"/>
          <w:sz w:val="24"/>
          <w:szCs w:val="24"/>
          <w:lang w:val="en-US" w:eastAsia="zh-CN"/>
        </w:rPr>
        <w:t>l1 = j;</w:t>
      </w:r>
      <w:bookmarkEnd w:id="92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val = kmp(i, j, a[0], a[1]);       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(val != -1)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</w:t>
      </w:r>
      <w:bookmarkStart w:id="93" w:name="_Toc19853_WPSOffice_Level2"/>
      <w:r>
        <w:rPr>
          <w:rFonts w:hint="eastAsia"/>
          <w:sz w:val="24"/>
          <w:szCs w:val="24"/>
          <w:lang w:val="en-US" w:eastAsia="zh-CN"/>
        </w:rPr>
        <w:t>l2 = len2;</w:t>
      </w:r>
      <w:bookmarkEnd w:id="93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else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(i == len1 &amp;&amp; j - 1 &gt;= 0 &amp;&amp; a[0][len1 - 1] == a[1][j - 1])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</w:t>
      </w:r>
      <w:bookmarkStart w:id="94" w:name="_Toc3481_WPSOffice_Level2"/>
      <w:r>
        <w:rPr>
          <w:rFonts w:hint="eastAsia"/>
          <w:sz w:val="24"/>
          <w:szCs w:val="24"/>
          <w:lang w:val="en-US" w:eastAsia="zh-CN"/>
        </w:rPr>
        <w:t>l2 = j;</w:t>
      </w:r>
      <w:bookmarkEnd w:id="94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printf("%d\n", len1 + len2 - max(l1, l2));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sz w:val="28"/>
          <w:szCs w:val="22"/>
          <w:lang w:val="en-US" w:eastAsia="zh-CN"/>
        </w:rPr>
      </w:pPr>
      <w:bookmarkStart w:id="95" w:name="_Toc9941_WPSOffice_Level1"/>
      <w:r>
        <w:rPr>
          <w:rFonts w:hint="eastAsia"/>
          <w:sz w:val="28"/>
          <w:szCs w:val="22"/>
          <w:lang w:val="en-US" w:eastAsia="zh-CN"/>
        </w:rPr>
        <w:t>9.字符串Hash</w:t>
      </w:r>
      <w:bookmarkEnd w:id="95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#include&lt;stdio.h&gt;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#include&lt;bits/stdc++.h&gt;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ll long long int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ll gethash(char *s,int m){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ll h=0;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for(int i=0;s[i];i++)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h=((h&lt;&lt;8)+s[i])%m;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h;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#ifdef LOCAL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//freopen("C:/Users/Administrator/Desktop/input.txt","r",stdin);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#endif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char a[100]="22222222222222222222222222222";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char b[100]="22222222222222222222222223222";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printf("%lld\n",gethash(a,1e9+7));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printf("%lld\n",gethash(b,1e9+7));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sz w:val="28"/>
          <w:szCs w:val="22"/>
          <w:lang w:val="en-US" w:eastAsia="zh-CN"/>
        </w:rPr>
      </w:pPr>
      <w:bookmarkStart w:id="96" w:name="_Toc1055_WPSOffice_Level1"/>
      <w:r>
        <w:rPr>
          <w:rFonts w:hint="eastAsia"/>
          <w:sz w:val="28"/>
          <w:szCs w:val="22"/>
          <w:lang w:val="en-US" w:eastAsia="zh-CN"/>
        </w:rPr>
        <w:t>10.Sunday</w:t>
      </w:r>
      <w:bookmarkEnd w:id="96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#include&lt;stdio.h&gt;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#include&lt;iostream&gt;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#include&lt;algorithm&gt;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#include&lt;string&gt;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#include&lt;cstring&gt;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 s,p;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next_[257];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getnext(){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len=p.size();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for(int i=0;i&lt;256;i++)next_[i]=-1;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for(int i=0;i&lt;len;i++)next_[p[i]]=i;   //打next_表，记录模式串相应字符的位置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sunday(){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slen=s.size();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plen=p.size();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if(slen==0)return -1;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//如果s的长度为0，不需要匹配，直接返回-1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for(int i=0;i&lt;slen-plen;){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j=i;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//s[j]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k=0;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//p[k]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for(;k&lt;plen&amp;&amp;j&lt;slen&amp;&amp;s[j]==p[k];j++,k++);//一直匹配，找到失配 j 和  k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if(k==plen)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//说明已经找到一段匹配串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i;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//如果要查找出现次数，改成cnt++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if(i+plen&lt;slen)i+=(plen-next_[s[i+plen]]);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 return -1;//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//如果要查找出现次数，改成return cnt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}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-1;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s="I love DNF and Code";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p="love";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getnext();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if(sunday())printf("you find it at %d\n",sunday());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 printf("sorry,you do not find it!\n");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4"/>
        <w:rPr>
          <w:rFonts w:hint="eastAsia"/>
          <w:sz w:val="28"/>
          <w:szCs w:val="22"/>
          <w:lang w:val="en-US" w:eastAsia="zh-CN"/>
        </w:rPr>
      </w:pPr>
      <w:bookmarkStart w:id="97" w:name="_Toc23682_WPSOffice_Level1"/>
      <w:r>
        <w:rPr>
          <w:rFonts w:hint="eastAsia"/>
          <w:sz w:val="28"/>
          <w:szCs w:val="22"/>
          <w:lang w:val="en-US" w:eastAsia="zh-CN"/>
        </w:rPr>
        <w:t>11.后缀数组</w:t>
      </w:r>
      <w:bookmarkEnd w:id="97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/*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Problem: JZOJ1598(询问一个字符串中有多少至少出现两次的子串)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Content: SA's Code and Explanation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Author : YxuanwKeith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*/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#include &lt;cstdio&gt;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#include &lt;cstring&gt;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#include &lt;algorithm&gt;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#include&lt;iostream&gt;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const int MAXN = 100005;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char ch[MAXN], All[MAXN];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int SA[MAXN], rank[MAXN], Height[MAXN], tax[MAXN], tp[MAXN], a[MAXN], n, m;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char str[MAXN];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//rank[i] 第i个后缀的排名; SA[i] 排名为i的后缀位置; Height[i] 排名为i的后缀与排名为(i-1)的后缀的LCP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//tax[i] 计数排序辅助数组; tp[i] rank的辅助数组(计数排序中的第二关键字),与SA意义一样。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//a为原串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void RSort()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//rank第一关键字,tp第二关键字。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for (int i = 0; i &lt;= m; i ++) tax[i] =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for (int i = 1; i &lt;= n; i ++) tax[rank[tp[i]]] ++;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for (int i = 1; i &lt;= m; i ++) tax[i] += tax[i-1];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for (int i = n; i &gt;= 1; i --) SA[tax[rank[tp[i]]] --] = tp[i]; //确保满足第一关键字的同时，再满足第二关键字的要求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} //计数排序,把新的二元组排序。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int cmp(int *f, int x, int y, int w) { return f[x] == f[y] &amp;&amp; f[x + w] == f[y + w]; }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//通过二元组两个下标的比较，确定两个子串是否相同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void Suffix()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//SA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for (int i = 1; i &lt;= n; i ++) rank[i] = a[i], tp[i] = i;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</w:t>
      </w:r>
      <w:bookmarkStart w:id="98" w:name="_Toc28326_WPSOffice_Level2"/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m = 127 ,RSort(); //一开始是以单个字符为单位，所以(m = 127)</w:t>
      </w:r>
      <w:bookmarkEnd w:id="98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for (int w = 1, p = 1, i; p &lt; n; w += w, m = p) { //把子串长度翻倍,更新rank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    //w 当前一个子串的长度; m 当前离散后的排名种类数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    //当前的tp(第二关键字)可直接由上一次的SA的得到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    for (p = 0, i = n - w + 1; i &lt;= n; i ++) tp[++ p] = i; //长度越界,第二关键字为0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    for (i = 1; i &lt;= n; i ++) if (SA[i] &gt; w) tp[++ p] = SA[i] - w;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    //更新SA值,并用tp暂时存下上一轮的rank(用于cmp比较)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    RSort(), swap(rank, tp), rank[SA[1]] = p = 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    //用已经完成的SA来更新与它互逆的rank,并离散rank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    for (i = 2; i &lt;= n; i ++) rank[SA[i]] = cmp(tp, SA[i], SA[i - 1], w) ? p : ++ p;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//离散：把相等的字符串的rank设为相同。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//LCP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int j, k =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for(int i = 1; i &lt;= n; Height[rank[i ++]] = k)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    for( k = k ? k - 1 : k, j = SA[rank[i] - 1]; a[i + k] == a[j + k]; ++ k);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//这个知道原理后就比较好理解程序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void Init()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scanf("%s", str+1);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</w:t>
      </w:r>
      <w:bookmarkStart w:id="99" w:name="_Toc9566_WPSOffice_Level2"/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n = strlen(str+1);</w:t>
      </w:r>
      <w:bookmarkEnd w:id="99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for (int i = 1; i &lt;=n; i ++) a[i ] = str[i];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int main()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Init();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Suffix();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for(int i=1;i&lt;=n;i++)cout&lt;&lt;SA[i]&lt;&lt;endl;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for(int i=1;i&lt;=n;i++){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printf("%s\n",str+SA[i]);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/*int ans = Height[2];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   for (int i = 3; i &lt;= n; i ++) ans += max(Height[i] - Height[i - 1], 0);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560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printf("%d\n", ans);    */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4"/>
        <w:rPr>
          <w:rFonts w:hint="eastAsia"/>
          <w:sz w:val="28"/>
          <w:szCs w:val="22"/>
          <w:lang w:val="en-US" w:eastAsia="zh-CN"/>
        </w:rPr>
      </w:pPr>
      <w:bookmarkStart w:id="100" w:name="_Toc24071_WPSOffice_Level1"/>
      <w:r>
        <w:rPr>
          <w:rFonts w:hint="eastAsia"/>
          <w:sz w:val="28"/>
          <w:szCs w:val="22"/>
          <w:lang w:val="en-US" w:eastAsia="zh-CN"/>
        </w:rPr>
        <w:t>12.后缀自动机</w:t>
      </w:r>
      <w:bookmarkEnd w:id="100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#include&lt;stdio.h&gt;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#include&lt;bits/stdc++.h&gt;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maxc 28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 int maxn = 1e6 + 5;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 int mod = 1e9 + 7;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typedef long long ll;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len[maxn * 2], //最长子串的长度(该节点字串数量=len[x]-len[link[x]])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link[maxn * 2],   //后缀链接(最短串前部减少一个字符所到达的状态)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cnt[maxn * 2],    //被后缀连接的数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nex[maxn * 2][maxc],  //状态转移(尾部加一个字符的下一个状态)(图)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idx, //节点编号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last;    //最后节点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ll epos[maxn * 2]; // enpos数（该状态子串出现数量）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char str[maxn];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ll a[maxn];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//长度为i的子串出现最大次数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Iint() {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//初始化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last = idx = 1; //1表示root起始点 空集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link[1] = len[1] =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//SAM建图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Extend(int c) {     //插入字符，为字符ascll码值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x = ++idx; //创建一个新节点x;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len[x] = len[last] + 1; //  长度等于最后一个节点+1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epos[x] = 1;  //接受节点子串除后缀连接还需加一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p;  //第一个有C转移的节点;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(p = last; p &amp;&amp; !nex[p][c]; p = link[p])nex[p][c] = x;//沿着后缀连接 将所有没有字符c转移的节点直接指向新节点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(!p)link[x] = 1, cnt[1]++;  //全部都没有c的转移 直接将新节点后缀连接到起点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q = nex[p][c];    //p通过c转移到的节点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(len[p] + 1 == len[q])    //pq是连续的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link[x] = q, cnt[q]++; //将新节点后缀连接指向q即可,q节点的被后缀连接数+1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nq = ++idx;   //不连续 需要复制一份q节点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len[nq] = len[p] + 1;   //令nq与p连续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link[nq] = link[q];   //因后面link[q]改变此处不加cnt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memcpy(nex[nq], nex[q], sizeof(nex[q]));  //复制q的信息给nq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(; p&amp;&amp;nex[p][c] == q; p = link[p])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nex[p][c] = nq;    //沿着后缀连接 将所有通过c转移为q的改为nq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link[q] = link[x] = nq; //将x和q后缀连接改为nq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cnt[nq] += 2; //  nq增加两个后缀连接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last = x;  //更新最后处理的节点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GetNpos() {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//求npos数，即该节点字串出现次数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queue&lt;int&gt;q;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(int i = 1; i &lt;= idx; i++)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(!cnt[i])q.push(i);   //将所有没被后缀连接指向的节点入队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 (!q.empty())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x = q.front();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bookmarkStart w:id="101" w:name="_Toc31563_WPSOffice_Level2"/>
      <w:r>
        <w:rPr>
          <w:rFonts w:hint="eastAsia"/>
          <w:sz w:val="24"/>
          <w:szCs w:val="24"/>
          <w:lang w:val="en-US" w:eastAsia="zh-CN"/>
        </w:rPr>
        <w:t>q.pop();</w:t>
      </w:r>
      <w:bookmarkEnd w:id="101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epos[link[x]] += epos[x]; //子串数量等于所有后缀连接指向该节点的子串数量和+是否为接受节点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(--cnt[link[x]] == 0)q.push(link[x]);   //当所有后缀连接指向该节点的处理完毕后再入队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GetSubNum() {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//求不相同字串数量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ll ans =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(int i = 2; i &lt;= idx; i++)ans += len[i] - len[link[i]];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//一状态子串数量等于len[i]-len[link[i]]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printf("%lld\n",ans);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GetSubMax() {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//求出所有长度为k的子串中出现次数最多的子串出现次数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GetNpos();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n = strlen(str);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(int i = 1; i &lt;= idx; i++)a[len[i]] = max(a[len[i]], epos[i]);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//长度≤k的子串中出现次数最多的子串出现次数的最小值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(int i = n - 1; i &gt;= 1; i--)a[i] = max(a[i], a[i + 1]);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//求一遍后缀最大值就是答案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(int i = 1; i &lt;= n; i++)printf("%lld\n", a[i]);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//freopen("c:/input.txt","r",stdin);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pStyle w:val="3"/>
        <w:jc w:val="center"/>
        <w:rPr>
          <w:rFonts w:hint="eastAsia"/>
          <w:sz w:val="44"/>
          <w:szCs w:val="36"/>
          <w:lang w:val="en-US" w:eastAsia="zh-CN"/>
        </w:rPr>
      </w:pPr>
      <w:bookmarkStart w:id="102" w:name="_Toc26394_WPSOffice_Level1"/>
      <w:r>
        <w:rPr>
          <w:rFonts w:hint="eastAsia"/>
          <w:sz w:val="44"/>
          <w:szCs w:val="36"/>
          <w:lang w:val="en-US" w:eastAsia="zh-CN"/>
        </w:rPr>
        <w:t>数论</w:t>
      </w:r>
      <w:bookmarkEnd w:id="102"/>
    </w:p>
    <w:p>
      <w:pPr>
        <w:pStyle w:val="4"/>
        <w:rPr>
          <w:rFonts w:hint="eastAsia"/>
          <w:sz w:val="28"/>
          <w:szCs w:val="22"/>
          <w:lang w:val="en-US" w:eastAsia="zh-CN"/>
        </w:rPr>
      </w:pPr>
    </w:p>
    <w:p>
      <w:pPr>
        <w:pStyle w:val="4"/>
        <w:rPr>
          <w:rFonts w:hint="eastAsia"/>
          <w:sz w:val="28"/>
          <w:szCs w:val="22"/>
          <w:lang w:val="en-US" w:eastAsia="zh-CN"/>
        </w:rPr>
      </w:pPr>
      <w:bookmarkStart w:id="103" w:name="_Toc23022_WPSOffice_Level1"/>
      <w:r>
        <w:rPr>
          <w:rFonts w:hint="eastAsia"/>
          <w:sz w:val="28"/>
          <w:szCs w:val="22"/>
          <w:lang w:val="en-US" w:eastAsia="zh-CN"/>
        </w:rPr>
        <w:t>1.Miller-Rabin素性测试--快速求一个数是否是素数-应用见例题</w:t>
      </w:r>
      <w:bookmarkEnd w:id="103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#include&lt;stdio.h&gt;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#include&lt;bits/stdc++.h&gt;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ll long long int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met(a) memset(a,0,sizeof(a))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fup(i,a,n,b) for(int i=a;i&lt;n;i+=b)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fow(j,a,n,b) for(int j=a;j&gt;0;j-=b)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MOD(x) (x)%mod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 int maxn = 2*1e5 + 5;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long long quicks(long long  a, long long b, long long c){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long long ans = 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bookmarkStart w:id="104" w:name="_Toc13364_WPSOffice_Level2"/>
      <w:r>
        <w:rPr>
          <w:rFonts w:hint="eastAsia"/>
          <w:sz w:val="24"/>
          <w:szCs w:val="24"/>
          <w:lang w:val="en-US" w:eastAsia="zh-CN"/>
        </w:rPr>
        <w:t>a = a % c;</w:t>
      </w:r>
      <w:bookmarkEnd w:id="104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 (b != 0){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(b &amp; 1) ans = (ans*a) % c;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bookmarkStart w:id="105" w:name="_Toc7835_WPSOffice_Level2"/>
      <w:r>
        <w:rPr>
          <w:rFonts w:hint="eastAsia"/>
          <w:sz w:val="24"/>
          <w:szCs w:val="24"/>
          <w:lang w:val="en-US" w:eastAsia="zh-CN"/>
        </w:rPr>
        <w:t>b &gt;&gt;= 1;</w:t>
      </w:r>
      <w:bookmarkEnd w:id="105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bookmarkStart w:id="106" w:name="_Toc4210_WPSOffice_Level2"/>
      <w:r>
        <w:rPr>
          <w:rFonts w:hint="eastAsia"/>
          <w:sz w:val="24"/>
          <w:szCs w:val="24"/>
          <w:lang w:val="en-US" w:eastAsia="zh-CN"/>
        </w:rPr>
        <w:t>a = (a*a) % c;</w:t>
      </w:r>
      <w:bookmarkEnd w:id="106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ans;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bool Miller_Rabin_1(long long n) {  //标准代码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long long t =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long long b = n - 1;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 ((b &amp; 1) == 0){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t++;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bookmarkStart w:id="107" w:name="_Toc5754_WPSOffice_Level2"/>
      <w:r>
        <w:rPr>
          <w:rFonts w:hint="eastAsia"/>
          <w:sz w:val="24"/>
          <w:szCs w:val="24"/>
          <w:lang w:val="en-US" w:eastAsia="zh-CN"/>
        </w:rPr>
        <w:t>b &gt;&gt;= 1;</w:t>
      </w:r>
      <w:bookmarkEnd w:id="107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//现在的a^(b*2^t)=1(mod n)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long long a = rand() % (n - 1) + 1;   //测试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long long x = quicks(a, b, n);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//个人认为这里如果加上优先判定是不是1，n-1的话，会更快一点？是不是呢？？？？？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(long long i = 1; i &lt;= t; i++){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long long y = quicks(x, 2, n);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if (y == 1 &amp;&amp; x != 1 &amp;&amp; x != n - 1) return false;    //这里的意思是如果a^(d*2^r)是1，但是a^(d*2^(r-1))不是1也不是n-1的情况，这时候我们认为是合数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bookmarkStart w:id="108" w:name="_Toc26028_WPSOffice_Level2"/>
      <w:r>
        <w:rPr>
          <w:rFonts w:hint="eastAsia"/>
          <w:sz w:val="24"/>
          <w:szCs w:val="24"/>
          <w:lang w:val="en-US" w:eastAsia="zh-CN"/>
        </w:rPr>
        <w:t>x = y;</w:t>
      </w:r>
      <w:bookmarkEnd w:id="108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(x != 1) return false;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 return true;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ll 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cin &gt;&gt; 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(Miller_Rabin_1(n))cout &lt;&lt; "Yes" &lt;&lt; endl;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 cout &lt;&lt; "No" &lt;&lt; endl;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sz w:val="28"/>
          <w:szCs w:val="22"/>
          <w:lang w:val="en-US" w:eastAsia="zh-CN"/>
        </w:rPr>
      </w:pPr>
      <w:bookmarkStart w:id="109" w:name="_Toc29308_WPSOffice_Level1"/>
      <w:r>
        <w:rPr>
          <w:rFonts w:hint="eastAsia"/>
          <w:sz w:val="28"/>
          <w:szCs w:val="22"/>
          <w:lang w:val="en-US" w:eastAsia="zh-CN"/>
        </w:rPr>
        <w:t>2.杜教筛</w:t>
      </w:r>
      <w:bookmarkEnd w:id="109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#include&lt;stdio.h&gt;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#include&lt;bits/stdc++.h&gt;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ll long long int;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N 2001000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ni 500000004  //2的逆元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 long long int mod=0x3f3f3f3f3f3f3f;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inline void read(long long &amp;x)  //输入外挂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x=0;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static int p;p=1;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static char c;c=getchar();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while(!isdigit(c)){if(c=='-')p=-1;c=getchar();}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while(isdigit(c)) {x=(x&lt;&lt;1)+(x&lt;&lt;3)+(c-48);c=getchar();}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x*=p;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bool vis[N];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mu[N],sum1[N];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long long phi[N],sum2[N];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cnt,prim[N];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e,e1;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map&lt;long long ,int&gt;w,w1;  //哈希 w用来求phi前缀和  w1用来求miu前缀和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get(int maxn)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phi[1]=mu[1]=1;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for(int i=2;i&lt;=maxn;i++)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if(!vis[i])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prim[++cnt]=i;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mu[i]=-1;phi[i]=i-1;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for(int j=1;j&lt;=cnt&amp;&amp;prim[j]*i&lt;=maxn;j++)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vis[i*prim[j]]=1;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if(i%prim[j]==0)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phi[i*prim[j]]=phi[i]*prim[j];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else mu[i*prim[j]]=-mu[i],phi[i*prim[j]]=phi[i]*(prim[j]-1);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for(int i=1;i&lt;=maxn;i++)sum1[i]=sum1[i-1]+mu[i],sum2[i]=(sum2[i-1]+phi[i])%mod;   //打一个maxn的phi前缀和表 和miu前缀和表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djsmu(long long x)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求miu前缀和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if(x&lt;=2000000)return sum1[x];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if(w.count(x))return w[x];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ans=1;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for(long long l=2,r;l&lt;=x;l=r+1)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r=x/(x/l);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ans-=(r-l+1ll)*djsmu(x/l);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w[x]=ans;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long long djsphi(long long x)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//求phi 前缀和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if(x&lt;=2000000)return sum2[x];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if(w1.count(x))return w1[x];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long long ans=(x %mod* ((x + 1) % mod)) % mod*ni%mod;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for(long long l=2,r;l&lt;=x;l=r+1)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r=x/(x/l);  //最后一个分块中的数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ans = (ans - ((r - l + 1) % mod*djsphi(x / l)) % mod + mod) % mod;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w1[x]=ans;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long long 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read(t);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get(2000000);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while(t--){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static long long 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read(n);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printf("%lld %d\n",djsphi(n),djsmu(n));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bottom w:val="none" w:color="auto" w:sz="0" w:space="0"/>
        </w:pBd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28"/>
          <w:szCs w:val="22"/>
          <w:lang w:val="en-US" w:eastAsia="zh-CN"/>
        </w:rPr>
      </w:pPr>
      <w:bookmarkStart w:id="110" w:name="_Toc17447_WPSOffice_Level1"/>
      <w:r>
        <w:rPr>
          <w:rFonts w:hint="eastAsia"/>
          <w:sz w:val="28"/>
          <w:szCs w:val="22"/>
          <w:lang w:val="en-US" w:eastAsia="zh-CN"/>
        </w:rPr>
        <w:t>3.log(n)复杂度分解素因子</w:t>
      </w:r>
      <w:bookmarkEnd w:id="110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//m为要分解的数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//a数组存所有质因子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//tot为质因子个数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primeFactor(int n){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while(n%2==0){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Fac[cnt++]=2;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n/=2;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经过第二步, 此时 n 一定为奇数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// 并且不存在偶数的素因子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// 所以我们可以跳过所有偶数 (i += 2)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for(int i=3;i&lt;=sqrt(n);i+=2){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while(n%i==0){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Fac[cnt++]=i;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n/=i;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//此处为了防止是一个大于 2 的素数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if(n&gt;2)Fac[cnt++]=n;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4"/>
        <w:rPr>
          <w:rFonts w:hint="eastAsia"/>
          <w:sz w:val="28"/>
          <w:szCs w:val="22"/>
          <w:lang w:val="en-US" w:eastAsia="zh-CN"/>
        </w:rPr>
      </w:pPr>
      <w:bookmarkStart w:id="111" w:name="_Toc29141_WPSOffice_Level1"/>
      <w:r>
        <w:rPr>
          <w:rFonts w:hint="eastAsia"/>
          <w:sz w:val="28"/>
          <w:szCs w:val="22"/>
          <w:lang w:val="en-US" w:eastAsia="zh-CN"/>
        </w:rPr>
        <w:t>4.基数排序MSD</w:t>
      </w:r>
      <w:bookmarkEnd w:id="111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#include&lt;stdio.h&gt;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#include&lt;iostream&gt;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#include&lt;algorithm&gt;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#include&lt;string&gt;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#include&lt;malloc.h&gt;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 int maxn=1e6+7;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arr[maxn]={12,14,54,5,6,3,9,8,47,89};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getdigit(int x,int d){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a[]={1,1,10,100,1e3,1e4,1e5,1e6,1e7,1e8,1e9};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////因为待排数据最大数据位数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((x/a[d])%10);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msdradix_sort(int begin,int end,int d){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const int radix=10;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//进制数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count[radix],i,j;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//count表示每个桶中元素个数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//置零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for(i=0;i&lt;10;++i)count[i]=0;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//给桶分配空间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*bucket=(int *)malloc((end-begin+1)*sizeof(int));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//统计各桶需要装的元素的个数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for(i=begin;i&lt;=end;++i){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count[getdigit(arr[i], d)]++;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//求出桶的边界索引，count[i]值为第i个桶的右边界索引+1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for(i=1;i&lt;radix;++i){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count[i]+=count[i-1];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//每个桶的边界，便于下步将arr重新放入bucket里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//这里要从右向左扫描，保证排序稳定性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for(i=end;i&gt;=begin;--i){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j=getdigit(arr[i],d);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//求出关键码的第d位的数字， 例如：576的第3位是5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bucket[count[j]-1]=arr[i];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//放入对应的桶中，count[j]-1是第j个桶的右边界索引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--count[j];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//第j个桶放下一个元素的位置(右边界索引+1)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//注意：此时count[i]为第i个桶左边界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//从各个桶中收集数据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 = begin, j = 0;i &lt;= end; ++i, ++j){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arr[i] = bucket[j];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//释放存储空间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free(bucket);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//对每个桶再次排序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for(i=0;i&lt;radix;i++){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p1=begin+count[i];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//第I个桶的左边界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p2=begin+count[i+1]-1 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//第i个桶的右边界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if(p1&lt;p2&amp;&amp;d&gt;1){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msdradix_sort(p1, p2, d-1);  //对第i个桶递归调用，进行基数排序，数位降 1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}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len=10;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for(int i=0;i&lt;10;i++)cout&lt;&lt;arr[i]&lt;&lt;" ";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cout&lt;&lt;endl;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msdradix_sort(0,10-1,2); //2表示最高位数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for(int i=0;i&lt;10;i++)cout&lt;&lt;arr[i]&lt;&lt;" ";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cout&lt;&lt;endl;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4"/>
        <w:rPr>
          <w:rFonts w:hint="eastAsia"/>
          <w:sz w:val="28"/>
          <w:szCs w:val="22"/>
          <w:lang w:val="en-US" w:eastAsia="zh-CN"/>
        </w:rPr>
      </w:pPr>
      <w:bookmarkStart w:id="112" w:name="_Toc25258_WPSOffice_Level1"/>
      <w:r>
        <w:rPr>
          <w:rFonts w:hint="eastAsia"/>
          <w:sz w:val="28"/>
          <w:szCs w:val="22"/>
          <w:lang w:val="en-US" w:eastAsia="zh-CN"/>
        </w:rPr>
        <w:t>5.矩阵快速幂</w:t>
      </w:r>
      <w:bookmarkEnd w:id="112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#include&lt;bits/stdc++.h&gt;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N=7;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Matrix(int (&amp;a)[2][2],int b[2][2]){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tmp[2][2]={0};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for(int i=0;i&lt;2;++i)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for(int j=0;j&lt;2;++j)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for(int k=0;k&lt;2;++k)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tmp[i][j]=(tmp[i][j]+a[i][k]*b[k][j])%N;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for(int i=0;i&lt;2;++i){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for(int j=0;j&lt;2;++j){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a[i][j]=tmp[i][j];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a,b,n;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while(scanf("%d%d%d",&amp;a,&amp;b,&amp;n)){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if(a==0&amp;&amp;b==0&amp;&amp;n==0)break;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if(n==1){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cout&lt;&lt;1&lt;&lt;endl;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continue;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temp[2][2]={a,b,0,0},cot[2][2]={1,0,0,1}, x[2] = {1, 1};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n-=2;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while(n){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if(n&amp;1)Matrix(cot,temp);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Matrix(temp,temp);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n/=2;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ans=0;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for(int i=0;i&lt;2;i++)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ans=(ans+x[i]*cot[0][i])%N;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cout&lt;&lt;ans&lt;&lt;endl;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}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ll quick_mod(ll a,ll b,ll c) //快速幂计算(a^b)%c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ll ans = 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while(b)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if(b&amp;1)   //相当于b%2==1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ans = (ans*a)%c;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  <w:bookmarkStart w:id="113" w:name="_Toc14436_WPSOffice_Level2"/>
      <w:r>
        <w:rPr>
          <w:rFonts w:hint="eastAsia"/>
          <w:sz w:val="24"/>
          <w:szCs w:val="24"/>
          <w:lang w:val="en-US" w:eastAsia="zh-CN"/>
        </w:rPr>
        <w:t>a = (a*a)%c;</w:t>
      </w:r>
      <w:bookmarkEnd w:id="113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  <w:bookmarkStart w:id="114" w:name="_Toc4802_WPSOffice_Level2"/>
      <w:r>
        <w:rPr>
          <w:rFonts w:hint="eastAsia"/>
          <w:sz w:val="24"/>
          <w:szCs w:val="24"/>
          <w:lang w:val="en-US" w:eastAsia="zh-CN"/>
        </w:rPr>
        <w:t>b&gt;&gt;=1;    //相当于b/=2</w:t>
      </w:r>
      <w:bookmarkEnd w:id="114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ans;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28"/>
          <w:szCs w:val="22"/>
          <w:lang w:val="en-US" w:eastAsia="zh-CN"/>
        </w:rPr>
      </w:pPr>
      <w:bookmarkStart w:id="115" w:name="_Toc15545_WPSOffice_Level1"/>
      <w:r>
        <w:rPr>
          <w:rFonts w:hint="eastAsia"/>
          <w:sz w:val="28"/>
          <w:szCs w:val="22"/>
          <w:lang w:val="en-US" w:eastAsia="zh-CN"/>
        </w:rPr>
        <w:t>6.莫比乌斯表</w:t>
      </w:r>
      <w:bookmarkEnd w:id="115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phi[maxn],miu[maxn],fac[maxn];//phi--欧拉函数表  miu--莫比乌斯函数表  fac--i最大的素因子辅助打phi表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ll f[maxn], F[maxn];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init()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(int i = 1; i &lt; maxn; ++i) fac[i] = i;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phi[1] = miu[1] = 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(int i = 2; i &lt; maxn; ++i)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(fac[i] == i)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(int j = i &lt;&lt; 1; j &lt; maxn; j += i)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fac[j] = i;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(i / fac[i] % fac[i]) phi[i] = (fac[i] - 1)*phi[i / fac[i]], miu[i] = -miu[i / fac[i]]; //如果b质数  a%b！=0  phi(a*b) = phi(a)*b - phi(a)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 phi[i] = fac[i] * phi[i / fac[i]], miu[i] = 0;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//当b是质数，a%b==0，phi(a*b)=phi(a)*b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//求单个莫比乌斯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miu(ll n){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prime = 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flag =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(int i = 2; i*i &lt;= n; i++)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(n%i == 0)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prime++;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bookmarkStart w:id="116" w:name="_Toc4550_WPSOffice_Level2"/>
      <w:r>
        <w:rPr>
          <w:rFonts w:hint="eastAsia"/>
          <w:sz w:val="24"/>
          <w:szCs w:val="24"/>
          <w:lang w:val="en-US" w:eastAsia="zh-CN"/>
        </w:rPr>
        <w:t>n /= i;</w:t>
      </w:r>
      <w:bookmarkEnd w:id="116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(n%i == 0)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flag = 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break;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if (flag)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(prime % 2)return -1;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 return 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4"/>
        <w:rPr>
          <w:rFonts w:hint="eastAsia"/>
          <w:sz w:val="28"/>
          <w:szCs w:val="22"/>
          <w:lang w:val="en-US" w:eastAsia="zh-CN"/>
        </w:rPr>
      </w:pPr>
      <w:bookmarkStart w:id="117" w:name="_Toc6742_WPSOffice_Level1"/>
      <w:r>
        <w:rPr>
          <w:rFonts w:hint="eastAsia"/>
          <w:sz w:val="28"/>
          <w:szCs w:val="22"/>
          <w:lang w:val="en-US" w:eastAsia="zh-CN"/>
        </w:rPr>
        <w:t>7.逆元模板</w:t>
      </w:r>
      <w:bookmarkEnd w:id="117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a*c(mod m)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//费马小定理求逆元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ll quick_mod(ll a,ll b,ll c) //快速幂计算(a^b)%c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ll ans = 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while(b)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if(b&amp;1)   //相当于b%2==1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ans = (ans*a)%c;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  <w:bookmarkStart w:id="118" w:name="_Toc6479_WPSOffice_Level2"/>
      <w:r>
        <w:rPr>
          <w:rFonts w:hint="eastAsia"/>
          <w:sz w:val="24"/>
          <w:szCs w:val="24"/>
          <w:lang w:val="en-US" w:eastAsia="zh-CN"/>
        </w:rPr>
        <w:t>a = (a*a)%c;</w:t>
      </w:r>
      <w:bookmarkEnd w:id="118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  <w:bookmarkStart w:id="119" w:name="_Toc10281_WPSOffice_Level2"/>
      <w:r>
        <w:rPr>
          <w:rFonts w:hint="eastAsia"/>
          <w:sz w:val="24"/>
          <w:szCs w:val="24"/>
          <w:lang w:val="en-US" w:eastAsia="zh-CN"/>
        </w:rPr>
        <w:t>b&gt;&gt;=1;    //相当于b/=2</w:t>
      </w:r>
      <w:bookmarkEnd w:id="119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ans;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ll inv(ll b,ll c)   //计算b的逆元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quick_mod(b,c-2,c);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ll div(ll a,ll b,ll c)  //计算(a/b)%c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((a%c)*(inv(b,c)%c))%c;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/---------------------------------------------------------------------------------/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/-------------------------------------------------------------------------------/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//扩展GCD求逆元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ex_gcd(ll a, ll b, ll &amp;d, ll &amp;x, ll &amp;y){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 (!b) {d = a, x = 1, y = 0;}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else{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ex_gcd(b, a % b, d, y, x);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  <w:bookmarkStart w:id="120" w:name="_Toc12712_WPSOffice_Level2"/>
      <w:r>
        <w:rPr>
          <w:rFonts w:hint="eastAsia"/>
          <w:sz w:val="24"/>
          <w:szCs w:val="24"/>
          <w:lang w:val="en-US" w:eastAsia="zh-CN"/>
        </w:rPr>
        <w:t>y -= x * (a / b);</w:t>
      </w:r>
      <w:bookmarkEnd w:id="120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ll inv(ll a, ll p){//如果不存在，返回-1  a,p互质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ll d, x, y;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ex_gcd(a, p, d, x, y);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d == 1 ? (x % p + p) % p : -1;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/---------------------------------------------------------------------------------/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/-------------------------------------------------------------------------------/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//递归求逆元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//当p是个质数的时候有inv(a) = (p - p / a) * inv(p % a) % p,且1的逆元就是1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ll inv(ll t, ll p)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//求t关于p的逆元，注意:t要小于p，最好传参前先把t%p一下 ,即inv(a%p, p)求a对p的逆元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t == 1 ? 1 : (p - p / t) * inv(p % t, p) % p;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/---------------------------------------------------------------------------------/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/-------------------------------------------------------------------------------/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//打表求逆元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ll inv[maxn];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Prepare_inv(ll n,ll M){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inv[1]=1;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for(ll i=2;i&lt;=n;i++){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inv[i]=(ll)(M-M/i)*inv[M%i]%M;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28"/>
          <w:szCs w:val="22"/>
          <w:lang w:val="en-US" w:eastAsia="zh-CN"/>
        </w:rPr>
      </w:pPr>
      <w:bookmarkStart w:id="121" w:name="_Toc10713_WPSOffice_Level1"/>
      <w:r>
        <w:rPr>
          <w:rFonts w:hint="eastAsia"/>
          <w:sz w:val="28"/>
          <w:szCs w:val="22"/>
          <w:lang w:val="en-US" w:eastAsia="zh-CN"/>
        </w:rPr>
        <w:t>8.欧拉函数</w:t>
      </w:r>
      <w:bookmarkEnd w:id="121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ll p[maxn];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ll phi(ll x){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//求1~n与n互质的个数   //   phi(1323)=phi(3^3*7^2)=1323*(1-1/3)*(1-1/7)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ll i, ans = x;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 = 2; i*i &lt;= x; i++){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(x%i == 0)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ans = ans - ans / i;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while(x%i == 0)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bookmarkStart w:id="122" w:name="_Toc16312_WPSOffice_Level2"/>
      <w:r>
        <w:rPr>
          <w:rFonts w:hint="eastAsia"/>
          <w:sz w:val="24"/>
          <w:szCs w:val="24"/>
          <w:lang w:val="en-US" w:eastAsia="zh-CN"/>
        </w:rPr>
        <w:t>x /= i;</w:t>
      </w:r>
      <w:bookmarkEnd w:id="122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(x &gt; 1)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ans = ans - ans / x;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ans;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/---------------------------------------------------------------------------------/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/-------------------------------------------------------------------------------/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ll _phi(ll x) {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//递推求欧拉函数   利用了欧拉函数的积性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//如果b质数  a%b！=0  phi(a*b) = phi(a)*b - phi(a)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//当b是质数，a%b==0，phi(a*b)=phi(a)*b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(x == 0) return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ll res = 1, t = x;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(ll i = 2; i &lt;= (ll)sqrt(1.*x); i++)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(t%i == 0)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res *= (i - 1);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bookmarkStart w:id="123" w:name="_Toc28624_WPSOffice_Level2"/>
      <w:r>
        <w:rPr>
          <w:rFonts w:hint="eastAsia"/>
          <w:sz w:val="24"/>
          <w:szCs w:val="24"/>
          <w:lang w:val="en-US" w:eastAsia="zh-CN"/>
        </w:rPr>
        <w:t>t /= i;</w:t>
      </w:r>
      <w:bookmarkEnd w:id="123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 (t%i == 0)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res *= i;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bookmarkStart w:id="124" w:name="_Toc738_WPSOffice_Level2"/>
      <w:r>
        <w:rPr>
          <w:rFonts w:hint="eastAsia"/>
          <w:sz w:val="24"/>
          <w:szCs w:val="24"/>
          <w:lang w:val="en-US" w:eastAsia="zh-CN"/>
        </w:rPr>
        <w:t>t /= i;</w:t>
      </w:r>
      <w:bookmarkEnd w:id="124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(t == 1) break;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(t &gt; 1) { res *= (t - 1);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res;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/---------------------------------------------------------------------------------/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/-------------------------------------------------------------------------------/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//递推打素数表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ll phi[maxn];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init()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for(int i=1;i&lt;=maxn;i++)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phi[i] = i;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(int i = 2; i*i &lt; maxn; i++){  //最大素因子表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(phi[i] == i){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(int j = i * i; j &lt; maxn; j += i){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phi[j] = i;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phi[1] = 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(int i = 2; i &lt; maxn; i++){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((i / phi[i]) % phi[i] == 0){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phi[i] = phi[i / phi[i]] * phi[i];    //当b是质数，a%b==0，phi(a*b)=phi(a)*b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phi[i] = phi[i / phi[i]] * (phi[i] - 1);  //如果b质数  a%b！=0  phi(a*b) = phi(a)*b - phi(a)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28"/>
          <w:szCs w:val="22"/>
          <w:lang w:val="en-US" w:eastAsia="zh-CN"/>
        </w:rPr>
      </w:pPr>
      <w:bookmarkStart w:id="125" w:name="_Toc32559_WPSOffice_Level1"/>
      <w:r>
        <w:rPr>
          <w:rFonts w:hint="eastAsia"/>
          <w:sz w:val="28"/>
          <w:szCs w:val="22"/>
          <w:lang w:val="en-US" w:eastAsia="zh-CN"/>
        </w:rPr>
        <w:t>9.素数筛</w:t>
      </w:r>
      <w:bookmarkEnd w:id="125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#include&lt;stdio.h&gt;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#include&lt;cstring&gt;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#include&lt;bits/stdc++.h&gt;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 int MAX=1e7+7;//求MAX范围内的素数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long long su[MAX],cnt;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bool isprime[MAX];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prime()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cnt=1;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memset(isprime,1,sizeof(isprime));//初始化认为所有数都为素数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isprime[0]=isprime[1]=0;//0和1不是素数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for(long long i=2;i&lt;=MAX;i++)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if(isprime[i])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su[cnt++]=i;//保存素数i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for(long long j=1;j&lt;cnt&amp;&amp;su[j]*i&lt;MAX;j++)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isprime[su[j]*i]=0;//筛掉小于等于i的素数和i的积构成的合数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prime();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//for(long long i=1;i&lt;cnt;i++)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//   printf("%d  ",su[i]);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/---------------------------------------------------------------------------------/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/-------------------------------------------------------------------------------/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//欧拉筛  --线性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p[maxn], check[maxn], tot =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prime()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check[1]=1;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check[0]=1;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for(int i=2;i&lt;=n;i++)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if(!check[i])p[++tot]=i;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for(int j=1;j&lt;=tot&amp;&amp;i*p[j]&lt;=n;j++)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check[i*p[j]]=1;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if(!(i%p[j]))break;//*****关键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28"/>
          <w:szCs w:val="22"/>
          <w:lang w:val="en-US" w:eastAsia="zh-CN"/>
        </w:rPr>
      </w:pPr>
      <w:bookmarkStart w:id="126" w:name="_Toc15547_WPSOffice_Level1"/>
      <w:r>
        <w:rPr>
          <w:rFonts w:hint="eastAsia"/>
          <w:sz w:val="28"/>
          <w:szCs w:val="22"/>
          <w:lang w:val="en-US" w:eastAsia="zh-CN"/>
        </w:rPr>
        <w:t>10.拓展欧几里得及欧几里得-------求解</w:t>
      </w:r>
      <w:bookmarkEnd w:id="126"/>
    </w:p>
    <w:p>
      <w:pPr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gcd(int a,int b){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(b==0)?a:gcd(b,a%b);    //一条语句搞定（三元运算符）装逼，跟上面略有不同，上面做到t=0,这里做到b=0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ll lcm(ll a, ll b) {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a / gcd(a,b) * b;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exgcd(int a,int b,int &amp;x,int &amp;y){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if(b==0){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x=1;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y=0;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 a;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r=exgcd(b,a%b,x,y);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t=x;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x=y;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y=t-a/b*y;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r;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28"/>
          <w:szCs w:val="22"/>
          <w:lang w:val="en-US" w:eastAsia="zh-CN"/>
        </w:rPr>
      </w:pPr>
      <w:bookmarkStart w:id="127" w:name="_Toc12251_WPSOffice_Level1"/>
      <w:r>
        <w:rPr>
          <w:rFonts w:hint="eastAsia"/>
          <w:sz w:val="28"/>
          <w:szCs w:val="22"/>
          <w:lang w:val="en-US" w:eastAsia="zh-CN"/>
        </w:rPr>
        <w:t>11拓展欧几里得求整数解个数</w:t>
      </w:r>
      <w:bookmarkEnd w:id="127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ll gcd(ll a, ll b)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b ? gcd(b, a%b) : a;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ll lcm(ll a, ll b)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a / gcd(a, b) * b;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ll extend_gcd(ll a, ll b, ll&amp;x, ll&amp;y)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(!b)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bookmarkStart w:id="128" w:name="_Toc14631_WPSOffice_Level1"/>
      <w:bookmarkStart w:id="129" w:name="_Toc1244_WPSOffice_Level1"/>
      <w:bookmarkStart w:id="130" w:name="_Toc23178_WPSOffice_Level1"/>
      <w:bookmarkStart w:id="131" w:name="_Toc11809_WPSOffice_Level1"/>
      <w:bookmarkStart w:id="132" w:name="_Toc7531_WPSOffice_Level1"/>
      <w:bookmarkStart w:id="133" w:name="_Toc14607_WPSOffice_Level1"/>
      <w:bookmarkStart w:id="134" w:name="_Toc3776_WPSOffice_Level1"/>
      <w:bookmarkStart w:id="135" w:name="_Toc7958_WPSOffice_Level1"/>
      <w:bookmarkStart w:id="136" w:name="_Toc4802_WPSOffice_Level1"/>
      <w:bookmarkStart w:id="137" w:name="_Toc26078_WPSOffice_Level1"/>
      <w:r>
        <w:rPr>
          <w:rFonts w:hint="eastAsia"/>
          <w:sz w:val="24"/>
          <w:szCs w:val="24"/>
          <w:lang w:val="en-US" w:eastAsia="zh-CN"/>
        </w:rPr>
        <w:t>x = 1;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bookmarkStart w:id="138" w:name="_Toc2313_WPSOffice_Level2"/>
      <w:r>
        <w:rPr>
          <w:rFonts w:hint="eastAsia"/>
          <w:sz w:val="24"/>
          <w:szCs w:val="24"/>
          <w:lang w:val="en-US" w:eastAsia="zh-CN"/>
        </w:rPr>
        <w:t>y = 0;</w:t>
      </w:r>
      <w:bookmarkEnd w:id="138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a;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ll xt = 0, yt =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ll d = extend_gcd(b, a % b, xt, yt);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bookmarkStart w:id="139" w:name="_Toc31788_WPSOffice_Level2"/>
      <w:r>
        <w:rPr>
          <w:rFonts w:hint="eastAsia"/>
          <w:sz w:val="24"/>
          <w:szCs w:val="24"/>
          <w:lang w:val="en-US" w:eastAsia="zh-CN"/>
        </w:rPr>
        <w:t>x = yt;</w:t>
      </w:r>
      <w:bookmarkEnd w:id="139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bookmarkStart w:id="140" w:name="_Toc1770_WPSOffice_Level2"/>
      <w:r>
        <w:rPr>
          <w:rFonts w:hint="eastAsia"/>
          <w:sz w:val="24"/>
          <w:szCs w:val="24"/>
          <w:lang w:val="en-US" w:eastAsia="zh-CN"/>
        </w:rPr>
        <w:t>y = xt - yt * (a / b);</w:t>
      </w:r>
      <w:bookmarkEnd w:id="140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ll cal(ll a, ll b, ll n) {    //计算ax+by == n的非负整数解组数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ll x = 0, y = 0, 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bookmarkStart w:id="141" w:name="_Toc7021_WPSOffice_Level2"/>
      <w:r>
        <w:rPr>
          <w:rFonts w:hint="eastAsia"/>
          <w:sz w:val="24"/>
          <w:szCs w:val="24"/>
          <w:lang w:val="en-US" w:eastAsia="zh-CN"/>
        </w:rPr>
        <w:t>d = extend_gcd(a, b, x, y);</w:t>
      </w:r>
      <w:bookmarkEnd w:id="141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(n % d != 0)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bookmarkStart w:id="142" w:name="_Toc23584_WPSOffice_Level2"/>
      <w:r>
        <w:rPr>
          <w:rFonts w:hint="eastAsia"/>
          <w:sz w:val="24"/>
          <w:szCs w:val="24"/>
          <w:lang w:val="en-US" w:eastAsia="zh-CN"/>
        </w:rPr>
        <w:t>x *= n / d, y *= n / d;</w:t>
      </w:r>
      <w:bookmarkEnd w:id="142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ll LCM = lcm(a, b);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ll t1 = LCM / a, t2 = LCM / b;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(x &lt; 1)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ll num = (1 - x) / t1;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bookmarkStart w:id="143" w:name="_Toc2566_WPSOffice_Level2"/>
      <w:r>
        <w:rPr>
          <w:rFonts w:hint="eastAsia"/>
          <w:sz w:val="24"/>
          <w:szCs w:val="24"/>
          <w:lang w:val="en-US" w:eastAsia="zh-CN"/>
        </w:rPr>
        <w:t>x += num * t1;</w:t>
      </w:r>
      <w:bookmarkEnd w:id="143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bookmarkStart w:id="144" w:name="_Toc12358_WPSOffice_Level2"/>
      <w:r>
        <w:rPr>
          <w:rFonts w:hint="eastAsia"/>
          <w:sz w:val="24"/>
          <w:szCs w:val="24"/>
          <w:lang w:val="en-US" w:eastAsia="zh-CN"/>
        </w:rPr>
        <w:t>y -= num * t2;</w:t>
      </w:r>
      <w:bookmarkEnd w:id="144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(x &lt; 1)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bookmarkStart w:id="145" w:name="_Toc28125_WPSOffice_Level2"/>
      <w:r>
        <w:rPr>
          <w:rFonts w:hint="eastAsia"/>
          <w:sz w:val="24"/>
          <w:szCs w:val="24"/>
          <w:lang w:val="en-US" w:eastAsia="zh-CN"/>
        </w:rPr>
        <w:t>y -= t2;</w:t>
      </w:r>
      <w:bookmarkEnd w:id="145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bookmarkStart w:id="146" w:name="_Toc9085_WPSOffice_Level2"/>
      <w:r>
        <w:rPr>
          <w:rFonts w:hint="eastAsia"/>
          <w:sz w:val="24"/>
          <w:szCs w:val="24"/>
          <w:lang w:val="en-US" w:eastAsia="zh-CN"/>
        </w:rPr>
        <w:t>x += t1;</w:t>
      </w:r>
      <w:bookmarkEnd w:id="146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(y &lt; 1)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ll num = (1 - y) / t2;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bookmarkStart w:id="147" w:name="_Toc31009_WPSOffice_Level2"/>
      <w:r>
        <w:rPr>
          <w:rFonts w:hint="eastAsia"/>
          <w:sz w:val="24"/>
          <w:szCs w:val="24"/>
          <w:lang w:val="en-US" w:eastAsia="zh-CN"/>
        </w:rPr>
        <w:t>y += num * t2;</w:t>
      </w:r>
      <w:bookmarkEnd w:id="147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bookmarkStart w:id="148" w:name="_Toc3999_WPSOffice_Level2"/>
      <w:r>
        <w:rPr>
          <w:rFonts w:hint="eastAsia"/>
          <w:sz w:val="24"/>
          <w:szCs w:val="24"/>
          <w:lang w:val="en-US" w:eastAsia="zh-CN"/>
        </w:rPr>
        <w:t>x -= num * t1;</w:t>
      </w:r>
      <w:bookmarkEnd w:id="148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(y &lt; 1)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bookmarkStart w:id="149" w:name="_Toc21782_WPSOffice_Level2"/>
      <w:r>
        <w:rPr>
          <w:rFonts w:hint="eastAsia"/>
          <w:sz w:val="24"/>
          <w:szCs w:val="24"/>
          <w:lang w:val="en-US" w:eastAsia="zh-CN"/>
        </w:rPr>
        <w:t>y += t2;</w:t>
      </w:r>
      <w:bookmarkEnd w:id="149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bookmarkStart w:id="150" w:name="_Toc15437_WPSOffice_Level2"/>
      <w:r>
        <w:rPr>
          <w:rFonts w:hint="eastAsia"/>
          <w:sz w:val="24"/>
          <w:szCs w:val="24"/>
          <w:lang w:val="en-US" w:eastAsia="zh-CN"/>
        </w:rPr>
        <w:t>x -= t1;</w:t>
      </w:r>
      <w:bookmarkEnd w:id="150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ll ans = x &gt; 0 &amp;&amp; y &gt;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(ans)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ans += min((x - 1) / t1, ((n - 1) / b - y) / t2);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ans += min((y - 1) / t2, ((n - 1) / a - x) / t1);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ans;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4"/>
        <w:rPr>
          <w:rFonts w:hint="eastAsia"/>
          <w:sz w:val="28"/>
          <w:szCs w:val="22"/>
          <w:lang w:val="en-US" w:eastAsia="zh-CN"/>
        </w:rPr>
      </w:pPr>
      <w:bookmarkStart w:id="151" w:name="_Toc7586_WPSOffice_Level1"/>
      <w:r>
        <w:rPr>
          <w:rFonts w:hint="eastAsia"/>
          <w:sz w:val="28"/>
          <w:szCs w:val="22"/>
          <w:lang w:val="en-US" w:eastAsia="zh-CN"/>
        </w:rPr>
        <w:t>12.整除分块</w:t>
      </w:r>
      <w:bookmarkEnd w:id="151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for(int i=1,last;i&lt;=n;i=last+1){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last=n/(n/i);  //该区间的最后一个数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ans+=(last-i+1)*(n/i);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4"/>
        <w:rPr>
          <w:rFonts w:hint="eastAsia"/>
          <w:sz w:val="28"/>
          <w:szCs w:val="22"/>
          <w:lang w:val="en-US" w:eastAsia="zh-CN"/>
        </w:rPr>
      </w:pPr>
      <w:bookmarkStart w:id="152" w:name="_Toc4383_WPSOffice_Level1"/>
      <w:r>
        <w:rPr>
          <w:rFonts w:hint="eastAsia"/>
          <w:sz w:val="28"/>
          <w:szCs w:val="22"/>
          <w:lang w:val="en-US" w:eastAsia="zh-CN"/>
        </w:rPr>
        <w:t>13组合数</w:t>
      </w:r>
      <w:bookmarkEnd w:id="152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//组合数打表O(n*n)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 &lt;bits/stdc++.h&gt;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C[1005][1005];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C[0][0] = 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(int i = 1; i &lt;= 1000; i++)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C[i][0] = 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(int j = 1; j &lt;= 1000; j++)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C[i][j] = C[i - 1][j - 1] + C[i - 1][j];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C[4][3] &lt;&lt; endl;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}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//Log(n)求C(n,m)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//快速幂求组合数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#include&lt;stdio.h&gt;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#include&lt;bits/stdc++.h&gt;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typedef long long int ll;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 int mod=1e9+7;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ll qpow(ll a,ll b){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ll ans=1;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while(b){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if(b&amp;1)ans=ans*a%mod;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b&gt;&gt;=1;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a=a*a%mod;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ans;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ll jc(ll n){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ll ans=1;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for(ll i=1;i&lt;=n;i++)ans=ans*i%mod;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ans;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ll C(ll n,ll m){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ll ans=1;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ans=ans*jc(n)%mod;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ans=ans*qpow(jc(m),mod-2)%mod;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ans=ans*qpow(jc(n-m),mod-2)%mod;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ans;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n,m;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scanf("%d%d",&amp;n,&amp;m);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printf("%lld\n",C(n,m));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4"/>
        <w:rPr>
          <w:rFonts w:hint="eastAsia"/>
          <w:sz w:val="28"/>
          <w:szCs w:val="22"/>
          <w:lang w:val="en-US" w:eastAsia="zh-CN"/>
        </w:rPr>
      </w:pPr>
      <w:bookmarkStart w:id="153" w:name="_Toc11702_WPSOffice_Level1"/>
      <w:r>
        <w:rPr>
          <w:rFonts w:hint="eastAsia"/>
          <w:sz w:val="28"/>
          <w:szCs w:val="22"/>
          <w:lang w:val="en-US" w:eastAsia="zh-CN"/>
        </w:rPr>
        <w:t>14.最长循环节</w:t>
      </w:r>
      <w:bookmarkEnd w:id="153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/*如果1&lt;=b&lt;a,a没有2或5的质因子，并且a与b互质，那么b/a 的循环节位数恰好等于e 满足min(10^e≡1(moda))),e是正整数。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如果1&lt;=b&lt;a,a没有2或5的质因子，并且a与b互质，那么b/a 的循环节位数必整除ϕ(a)。*/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#include&lt;stdio.h&gt;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#include&lt;bits/stdc++.h&gt;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ll long long int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met(a) memset(a,0,sizeof(a))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fup(i,a,n,b) for(int i=a;i&lt;n;i+=b)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fow(j,a,n,b) for(int j=a;j&gt;0;j-=b)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 int maxn = 1e6 + 7;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main(int argc, char *argv[])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n,ans=1,maxx=0;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scanf("%d", &amp;n);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(int i = 2; i &lt;= n; i++)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tmp = i, tmp1 = 1, tmp2 =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 (tmp % 2 == 0)tmp /= 2;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 (tmp % 5 == 0)tmp /= 5;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(tmp == 1)tmp2 =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else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do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tmp1 = tmp1 * 10 % tmp;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++tmp2;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 while (tmp1 != 1);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(tmp2 &gt; maxx)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maxx = tmp2;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ans = i;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printf("%d\n", ans);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28"/>
          <w:szCs w:val="22"/>
          <w:lang w:val="en-US" w:eastAsia="zh-CN"/>
        </w:rPr>
      </w:pPr>
      <w:bookmarkStart w:id="154" w:name="_Toc23670_WPSOffice_Level1"/>
      <w:r>
        <w:rPr>
          <w:rFonts w:hint="eastAsia"/>
          <w:sz w:val="28"/>
          <w:szCs w:val="22"/>
          <w:lang w:val="en-US" w:eastAsia="zh-CN"/>
        </w:rPr>
        <w:t>15.高精度模拟乘法--实战</w:t>
      </w:r>
      <w:bookmarkEnd w:id="154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/*有2堆石子。A B两个人轮流拿，A先拿。每次可以从一堆中取任意个或从2堆中取相同数量的石子，但不可不取。拿到最后1颗石子的人获胜。假设A B都非常聪明，拿石子的过程中不会出现失误。给出2堆石子的数量，问最后谁能赢得比赛。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例如：2堆石子分别为3颗和5颗。那么不论A怎样拿，B都有对应的方法拿到最后1颗。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Input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第1行：一个数T，表示后面用作输入测试的数的数量。（1 &lt;= T &lt;= 10000)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第2 - T + 1行：每行2个数分别是2堆石子的数量，中间用空格分隔。(1 &lt;= N &lt;= 10^18)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Output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共T行，如果A获胜输出A，如果B获胜输出B。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Input示例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155" w:name="_Toc4313_WPSOffice_Level1"/>
      <w:bookmarkStart w:id="156" w:name="_Toc8470_WPSOffice_Level1"/>
      <w:bookmarkStart w:id="157" w:name="_Toc16312_WPSOffice_Level1"/>
      <w:bookmarkStart w:id="158" w:name="_Toc15654_WPSOffice_Level1"/>
      <w:bookmarkStart w:id="159" w:name="_Toc28223_WPSOffice_Level1"/>
      <w:bookmarkStart w:id="160" w:name="_Toc6851_WPSOffice_Level1"/>
      <w:r>
        <w:rPr>
          <w:rFonts w:hint="eastAsia"/>
          <w:b w:val="0"/>
          <w:bCs w:val="0"/>
          <w:sz w:val="24"/>
          <w:szCs w:val="24"/>
          <w:lang w:val="en-US" w:eastAsia="zh-CN"/>
        </w:rPr>
        <w:t>3 5</w:t>
      </w:r>
      <w:bookmarkEnd w:id="155"/>
      <w:bookmarkEnd w:id="156"/>
      <w:bookmarkEnd w:id="157"/>
      <w:bookmarkEnd w:id="158"/>
      <w:bookmarkEnd w:id="159"/>
      <w:bookmarkEnd w:id="160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161" w:name="_Toc10335_WPSOffice_Level1"/>
      <w:bookmarkStart w:id="162" w:name="_Toc28624_WPSOffice_Level1"/>
      <w:bookmarkStart w:id="163" w:name="_Toc31269_WPSOffice_Level1"/>
      <w:bookmarkStart w:id="164" w:name="_Toc5376_WPSOffice_Level1"/>
      <w:bookmarkStart w:id="165" w:name="_Toc27398_WPSOffice_Level1"/>
      <w:bookmarkStart w:id="166" w:name="_Toc24803_WPSOffice_Level1"/>
      <w:r>
        <w:rPr>
          <w:rFonts w:hint="eastAsia"/>
          <w:b w:val="0"/>
          <w:bCs w:val="0"/>
          <w:sz w:val="24"/>
          <w:szCs w:val="24"/>
          <w:lang w:val="en-US" w:eastAsia="zh-CN"/>
        </w:rPr>
        <w:t>3 4</w:t>
      </w:r>
      <w:bookmarkEnd w:id="161"/>
      <w:bookmarkEnd w:id="162"/>
      <w:bookmarkEnd w:id="163"/>
      <w:bookmarkEnd w:id="164"/>
      <w:bookmarkEnd w:id="165"/>
      <w:bookmarkEnd w:id="166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167" w:name="_Toc738_WPSOffice_Level1"/>
      <w:bookmarkStart w:id="168" w:name="_Toc2325_WPSOffice_Level1"/>
      <w:bookmarkStart w:id="169" w:name="_Toc13652_WPSOffice_Level1"/>
      <w:bookmarkStart w:id="170" w:name="_Toc23668_WPSOffice_Level1"/>
      <w:bookmarkStart w:id="171" w:name="_Toc24314_WPSOffice_Level1"/>
      <w:bookmarkStart w:id="172" w:name="_Toc4584_WPSOffice_Level1"/>
      <w:r>
        <w:rPr>
          <w:rFonts w:hint="eastAsia"/>
          <w:b w:val="0"/>
          <w:bCs w:val="0"/>
          <w:sz w:val="24"/>
          <w:szCs w:val="24"/>
          <w:lang w:val="en-US" w:eastAsia="zh-CN"/>
        </w:rPr>
        <w:t>1 9</w:t>
      </w:r>
      <w:bookmarkEnd w:id="167"/>
      <w:bookmarkEnd w:id="168"/>
      <w:bookmarkEnd w:id="169"/>
      <w:bookmarkEnd w:id="170"/>
      <w:bookmarkEnd w:id="171"/>
      <w:bookmarkEnd w:id="172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Output示例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*/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//注意：sqrt产生精度问题 double最多存小数点后14位，模拟乘法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#include&lt;stdio.h&gt;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#include&lt;bits/stdc++.h&gt;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typedef long long int ll;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const int maxn = 1e4+5;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//0.618033988749894848204586834... 拆成整数放进数组里，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//拆成三部分即可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ll tmp[3] = { 618033988,749894848,204586834 };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ll MOD = 1e9;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main(){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scanf("%d", &amp;t);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while (t--){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ll a, b;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scanf("%lld%lld", &amp;a, &amp;b);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 (a &gt; b){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ll t = a;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bookmarkStart w:id="173" w:name="_Toc10376_WPSOffice_Level2"/>
      <w:r>
        <w:rPr>
          <w:rFonts w:hint="eastAsia"/>
          <w:b w:val="0"/>
          <w:bCs w:val="0"/>
          <w:sz w:val="24"/>
          <w:szCs w:val="24"/>
          <w:lang w:val="en-US" w:eastAsia="zh-CN"/>
        </w:rPr>
        <w:t>a = b;</w:t>
      </w:r>
      <w:bookmarkEnd w:id="173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bookmarkStart w:id="174" w:name="_Toc25636_WPSOffice_Level2"/>
      <w:r>
        <w:rPr>
          <w:rFonts w:hint="eastAsia"/>
          <w:b w:val="0"/>
          <w:bCs w:val="0"/>
          <w:sz w:val="24"/>
          <w:szCs w:val="24"/>
          <w:lang w:val="en-US" w:eastAsia="zh-CN"/>
        </w:rPr>
        <w:t>b = t;</w:t>
      </w:r>
      <w:bookmarkEnd w:id="174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ll diff = b - a;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//把10^18分成两部分10^9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ll ta = diff / MOD;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ll tb = diff % MOD;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ll tp = tb * tmp[2];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tp = ta * tmp[2] + tb * tmp[1] + tp / MOD;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tp = ta * tmp[1] + tb * tmp[0] + tp / MOD;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tp = ta * tmp[0] + tp / MOD + diff;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 (tp == a)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printf("B\n");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printf("A\n");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75" w:name="_Toc17820_WPSOffice_Level1"/>
      <w:r>
        <w:rPr>
          <w:rFonts w:hint="eastAsia"/>
          <w:lang w:val="en-US" w:eastAsia="zh-CN"/>
        </w:rPr>
        <w:t>16.N的大数次方</w:t>
      </w:r>
      <w:bookmarkEnd w:id="175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#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include &lt;stdio.h&gt;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 &lt;bits/stdc++.h&gt;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typedef long long ll;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const int INF = 0x3f3f3f3f;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const int MAXN = 1e5 + 10;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const int MOD = 1e9 + 7;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char s[MAXN];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long long phi(long long x)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long long ret = x;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for (int i = 2; i * i &lt;= x; ++i)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 (x % i == 0)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 -= ret / i;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while (x % i == 0)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x /= i;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 (x &gt; 1)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 -= ret / x;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 ret;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ll mpow(ll a, ll n, ll m) //a ^ n % m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ll t = 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while (n)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 (n &amp; 1)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 = (t * a) % m;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 = (a * a) % m, n &gt;&gt;= 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 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main()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#ifdef LOCAL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//freopen("C:/input.txt", "r", stdin);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#endif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cin &gt;&gt; 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while (T--)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ll n = 0, p = phi(MOD);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scanf("%s", s);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for (int i = 0; s[i]; i++)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n = (n * 10 + s[i] - '0') % p;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n += p - 1;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ll ans = mpow(2, n, MOD);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cout &lt;&lt; ans &lt;&lt; endl;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4"/>
        <w:numPr>
          <w:ilvl w:val="0"/>
          <w:numId w:val="3"/>
        </w:numPr>
        <w:rPr>
          <w:rFonts w:hint="eastAsia"/>
          <w:sz w:val="28"/>
          <w:szCs w:val="22"/>
          <w:lang w:val="en-US" w:eastAsia="zh-CN"/>
        </w:rPr>
      </w:pPr>
      <w:bookmarkStart w:id="176" w:name="_Toc24876_WPSOffice_Level1"/>
      <w:r>
        <w:rPr>
          <w:rFonts w:hint="eastAsia"/>
          <w:sz w:val="28"/>
          <w:szCs w:val="22"/>
          <w:lang w:val="en-US" w:eastAsia="zh-CN"/>
        </w:rPr>
        <w:t>博弈论</w:t>
      </w:r>
      <w:bookmarkEnd w:id="176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0"/>
        <w:textAlignment w:val="auto"/>
        <w:outlineLvl w:val="3"/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t>1</w:t>
      </w:r>
      <w:r>
        <w:rPr>
          <w:rFonts w:hint="eastAsia"/>
          <w:b/>
          <w:sz w:val="24"/>
          <w:szCs w:val="22"/>
          <w:lang w:val="en-US" w:eastAsia="zh-CN"/>
        </w:rPr>
        <w:t>.Bash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//两人从一堆a个石子里面轮流取石子，每次最多去b个，取到最后一个石子获胜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main()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scanf("%d", &amp;t);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while (t--)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a, b,flag;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scanf("%d%d", &amp;a, &amp;b);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 (a % (b + 1) == 0)flag = 2;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else flag = 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 (flag == 1)printf("A\n");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else printf("B\n");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0"/>
        <w:textAlignment w:val="auto"/>
        <w:outlineLvl w:val="3"/>
        <w:rPr>
          <w:rFonts w:hint="eastAsia"/>
          <w:b/>
          <w:sz w:val="24"/>
          <w:szCs w:val="22"/>
          <w:lang w:val="en-US" w:eastAsia="zh-CN"/>
        </w:rPr>
      </w:pPr>
      <w:r>
        <w:rPr>
          <w:rFonts w:hint="eastAsia"/>
          <w:b/>
          <w:sz w:val="24"/>
          <w:szCs w:val="22"/>
          <w:lang w:val="en-US" w:eastAsia="zh-CN"/>
        </w:rPr>
        <w:t>2.Nim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//两人从n堆石子中任选一堆取石子，不得不取，可以把一堆直接去玩，拿到最后一颗石子得人获胜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1.面对由 n 个游戏组合成的一个游戏时，只需对于每个游戏找出求它的每个局面的 SG 值的方法，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就可以把这些 SG 值全部看成 Nim 的石子堆，然后依照找 Nim 的必胜策略的方法来找这个游戏的必胜策略了！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main()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stone, tag=0;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scanf("%d", &amp;n);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while (n--)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scanf("%d", &amp;stone);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tag ^= stone;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// tag为0则为后⼿手赢，否则为先⼿手赢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 (tag == 0)printf("B\n");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else printf("A\n");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5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0"/>
        <w:ind w:leftChars="0"/>
        <w:textAlignment w:val="auto"/>
        <w:outlineLvl w:val="3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3.威佐夫博弈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//有2堆石子。A B两个人轮流拿，A先拿。每次可以从一堆中取任意个或从2堆中取相同数量的石子，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但不可不取。拿到最后1颗石子的人获胜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main()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stone, tag=0;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scanf("%d", &amp;n);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while (n--)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a, b;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scanf("%d%d", &amp;a,&amp;b);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 (a &lt; b)swap(a, b);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flag = (a - b)*(sqrt(5) + 1) / 2;  //黄金分割线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  如果flag == b，则为后⼿手赢，否则先⼿手赢（奇异局）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 (flag == b)printf("B\n");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else printf("A\n");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5"/>
        <w:keepNext/>
        <w:keepLines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0"/>
        <w:ind w:left="0" w:leftChars="0" w:firstLine="0" w:firstLineChars="0"/>
        <w:textAlignment w:val="auto"/>
        <w:outlineLvl w:val="3"/>
        <w:rPr>
          <w:rFonts w:hint="eastAsia"/>
          <w:b/>
          <w:sz w:val="24"/>
          <w:szCs w:val="22"/>
          <w:lang w:val="en-US" w:eastAsia="zh-CN"/>
        </w:rPr>
      </w:pPr>
      <w:r>
        <w:rPr>
          <w:rFonts w:hint="eastAsia"/>
          <w:b/>
          <w:sz w:val="24"/>
          <w:szCs w:val="22"/>
          <w:lang w:val="en-US" w:eastAsia="zh-CN"/>
        </w:rPr>
        <w:t>SG打表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解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题模型：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1.把原游戏分解成多个独立的子游戏，则原游戏的SG函数值是它的所有子游戏的SG函数值的异或。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即sg(G)=sg(G1)^sg(G2)^...^sg(Gn)。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2.分别考虑没一个子游戏，计算其SG值。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SG值的计算方法：（重点）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</w:t>
      </w:r>
      <w:bookmarkStart w:id="177" w:name="_Toc23060_WPSOffice_Level1"/>
      <w:r>
        <w:rPr>
          <w:rFonts w:hint="eastAsia"/>
          <w:b w:val="0"/>
          <w:bCs w:val="0"/>
          <w:sz w:val="24"/>
          <w:szCs w:val="24"/>
          <w:lang w:val="en-US" w:eastAsia="zh-CN"/>
        </w:rPr>
        <w:t>1.可选步数为1~m的连续整数，直接取模即可，SG(x) = x % (m+1);</w:t>
      </w:r>
      <w:bookmarkEnd w:id="177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178" w:name="_Toc27277_WPSOffice_Level1"/>
      <w:r>
        <w:rPr>
          <w:rFonts w:hint="eastAsia"/>
          <w:b w:val="0"/>
          <w:bCs w:val="0"/>
          <w:sz w:val="24"/>
          <w:szCs w:val="24"/>
          <w:lang w:val="en-US" w:eastAsia="zh-CN"/>
        </w:rPr>
        <w:t>2.可选步数为任意步，SG(x) = x;</w:t>
      </w:r>
      <w:bookmarkEnd w:id="178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179" w:name="_Toc14005_WPSOffice_Level1"/>
      <w:r>
        <w:rPr>
          <w:rFonts w:hint="eastAsia"/>
          <w:b w:val="0"/>
          <w:bCs w:val="0"/>
          <w:sz w:val="24"/>
          <w:szCs w:val="24"/>
          <w:lang w:val="en-US" w:eastAsia="zh-CN"/>
        </w:rPr>
        <w:t>3.可选步数为一系列不连续的数，用模板计算。</w:t>
      </w:r>
      <w:bookmarkEnd w:id="179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//-----------模板：打表------------------------------------------------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//f[]：可以取走的石子个数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//sg[]:0~n的SG函数值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//hash[]:mex{}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int f[N],sg[N],hash[N];    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void getSG(int n)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int i,j;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memset(sg,0,sizeof(sg));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for(i=1;i&lt;=n;i++)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memset(hash,0,sizeof(hash));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for(j=1;f[j]&lt;=i;j++)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hash[sg[i-f[j]]]=1;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for(j=0;j&lt;=n;j++)    //求mes{}中未出现的最小的非负整数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if(hash[j]==0)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sg[i]=j;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// --------模板二：DFS----------------------------------------------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//注意 S数组要按从小到大排序 SG函数要初始化为-1 对于每个集合只需初始化1遍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//n是集合s的大小 S[i]是定义的特殊取法规则的数组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s[110],sg[10010],n;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SG_dfs(int x)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int i;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if(sg[x]!=-1)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sg[x];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bool vis[110];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memset(vis,0,sizeof(vis));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for(i=0;i&lt;n;i++)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if(x&gt;=s[i])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SG_dfs(x-s[i]);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vis[sg[x-s[i]]]=1;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int 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for(i=0;;i++)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if(!vis[i])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e=i;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sg[x]=e;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一般DFS只在打表解决不了的情况下用，首选打表预处理。</w:t>
      </w:r>
    </w:p>
    <w:p>
      <w:pPr>
        <w:pStyle w:val="4"/>
        <w:numPr>
          <w:ilvl w:val="0"/>
          <w:numId w:val="3"/>
        </w:numPr>
        <w:rPr>
          <w:rFonts w:hint="eastAsia"/>
          <w:sz w:val="28"/>
          <w:szCs w:val="22"/>
          <w:lang w:val="en-US" w:eastAsia="zh-CN"/>
        </w:rPr>
      </w:pPr>
      <w:bookmarkStart w:id="180" w:name="_Toc9186_WPSOffice_Level1"/>
      <w:r>
        <w:rPr>
          <w:rFonts w:hint="eastAsia"/>
          <w:sz w:val="28"/>
          <w:szCs w:val="22"/>
          <w:lang w:val="en-US" w:eastAsia="zh-CN"/>
        </w:rPr>
        <w:t>线性基</w:t>
      </w:r>
      <w:bookmarkEnd w:id="180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/*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1.设线性基的异或集合中不存在00。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2.线性基的异或集合中每个元素的异或方案唯一，其实这个跟性质1是等价的。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3.线性基二进制最高位互不相同。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4.如果线性基是满的，它的异或集合为[1,2n−1][1,2n−1]。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5.线性基中元素互相异或，异或集合不变。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*/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#include&lt;stdio.h&gt;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#include&lt;bits/stdc++.h&gt;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typedef long long int ll;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const int maxn=1e5+7;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const int mod=1e9+7;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struct  Linear_Basis{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ll b[63],nb[63],tot; //b为线性基  nb用来求第K小异或值 tot为nb元素个数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bool flag=false;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void Init(){    //初始化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tot=0;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flag=false;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memset(b,0,sizeof(b));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memset(nb,0,sizeof(nb));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void Ins(ll  x){ //插入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for(int i=62;i&gt;=0;i--){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if(x&amp;(1ll&lt;&lt;i)){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if(!b[i]){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b[i]=x;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return;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x^=b[i];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flag=true;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bool Fin(ll x){ //验证存在性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if(x==0&amp;&amp;b[0])return 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for(int i=62;i&gt;=1;i--){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int j=i-1;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if(x&amp;(1&lt;&lt;j)){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x^=b[i];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if(!x)return 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ll Max(ll x){   //求最大值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ll res=x;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for(int i=62;i&gt;=0;i--){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res=max(res,res^b[i]);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res;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ll Min(ll x){   //求最小值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ll res=x;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for(int i=0;i&lt;=62;i++){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if(b[i])res^=b[i];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res;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ll Rebuild(){   //第K大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for(int i=62;i&gt;=0;i--){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if(b[i]==0)continue;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for(int j=i-1;j&gt;=0;j--){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if(b[j]==0)continue;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if(b[i]&amp;(1ll&lt;&lt;j))b[i]^=b[j];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for(int i=0;i&lt;=62;i++){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if(b[i])nb[tot++]=b[i];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ll Kth_Max(ll k){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if(flag)k--;  //???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ll res=0;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if(k==0)return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if(k&gt;=(1ll&lt;&lt;tot))return -1;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for(int i=62;i&gt;=0;i--){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if(k&amp;(1ll&lt;&lt;i))res^=nb[i];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res;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}LB;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void merge(Linear_Basis &amp;a,Linear_Basis &amp;b){//a和b都变成a+b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for(int i=31;i&gt;=1;i--){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if(b.b[i]==0)continue;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a.Ins(b.b[i]);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b=a;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main(){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int 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scanf("%d",&amp;n);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3"/>
        <w:jc w:val="center"/>
        <w:rPr>
          <w:rFonts w:hint="eastAsia"/>
          <w:sz w:val="44"/>
          <w:szCs w:val="36"/>
          <w:lang w:val="en-US" w:eastAsia="zh-CN"/>
        </w:rPr>
      </w:pPr>
    </w:p>
    <w:p>
      <w:pPr>
        <w:pStyle w:val="3"/>
        <w:jc w:val="center"/>
        <w:rPr>
          <w:rFonts w:hint="eastAsia"/>
          <w:sz w:val="24"/>
          <w:szCs w:val="24"/>
          <w:lang w:val="en-US" w:eastAsia="zh-CN"/>
        </w:rPr>
      </w:pPr>
      <w:bookmarkStart w:id="181" w:name="_Toc3138_WPSOffice_Level1"/>
      <w:r>
        <w:rPr>
          <w:rFonts w:hint="eastAsia"/>
          <w:sz w:val="44"/>
          <w:szCs w:val="36"/>
          <w:lang w:val="en-US" w:eastAsia="zh-CN"/>
        </w:rPr>
        <w:t>数据结构</w:t>
      </w:r>
      <w:bookmarkEnd w:id="181"/>
    </w:p>
    <w:p>
      <w:pPr>
        <w:pStyle w:val="4"/>
        <w:rPr>
          <w:rFonts w:hint="eastAsia"/>
          <w:sz w:val="28"/>
          <w:szCs w:val="22"/>
          <w:lang w:val="en-US" w:eastAsia="zh-CN"/>
        </w:rPr>
      </w:pPr>
      <w:bookmarkStart w:id="182" w:name="_Toc12171_WPSOffice_Level1"/>
      <w:r>
        <w:rPr>
          <w:rFonts w:hint="eastAsia"/>
          <w:sz w:val="28"/>
          <w:szCs w:val="22"/>
          <w:lang w:val="en-US" w:eastAsia="zh-CN"/>
        </w:rPr>
        <w:t>1.线段树</w:t>
      </w:r>
      <w:bookmarkEnd w:id="182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#include&lt;stdio.h&gt;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#include&lt;bits/stdc++.h&gt;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n,p,a,b,m,x,y,ans;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struct node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l,r,w,f;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}tree[400001];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inline void build(int k,int ll,int rr) {//建树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tree[k].l=ll,tree[k].r=rr;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if(tree[k].l==tree[k].r){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scanf("%d",&amp;tree[k].w);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m=(ll+rr)/2;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build(k*2,ll,m);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build(k*2+1,m+1,rr);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tree[k].w=tree[k*2].w+tree[k*2+1].w;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inline void down(int k) {//标记下传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tree[k*2].f+=tree[k].f;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tree[k*2+1].f+=tree[k].f;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tree[k*2].w+=tree[k].f*(tree[k*2].r-tree[k*2].l+1);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tree[k*2+1].w+=tree[k].f*(tree[k*2+1].r-tree[k*2+1].l+1);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tree[k].f=0;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inline void ask_point(int k){//单点查询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if(tree[k].l==tree[k].r){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ans=tree[k].w;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 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if(tree[k].f) down(k);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m=(tree[k].l+tree[k].r)/2;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if(x&lt;=m) ask_point(k*2);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else ask_point(k*2+1);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inline void change_point(int k) {//单点修改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if(tree[k].l==tree[k].r){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tree[k].w+=y;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if(tree[k].f) down(k);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m=(tree[k].l+tree[k].r)/2;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if(x&lt;=m) change_point(k*2);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else change_point(k*2+1);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tree[k].w=tree[k*2].w+tree[k*2+1].w;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inline void ask_interval(int k) {//区间查询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if(tree[k].l&gt;=a&amp;&amp;tree[k].r&lt;=b)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ans+=tree[k].w;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if(tree[k].f) down(k);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m=(tree[k].l+tree[k].r)/2;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if(a&lt;=m) ask_interval(k*2);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if(b&gt;m) ask_interval(k*2+1);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inline void change_interval(int k) {//区间修改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if(tree[k].l&gt;=a&amp;&amp;tree[k].r&lt;=b){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tree[k].w+=(tree[k].r-tree[k].l+1)*y;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tree[k].f+=y;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if(tree[k].f) down(k);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m=(tree[k].l+tree[k].r)/2;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if(a&lt;=m) change_interval(k*2);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if(b&gt;m) change_interval(k*2+1);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tree[k].w=tree[k*2].w+tree[k*2+1].w;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scanf("%d",&amp;n);//n个节点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build(1,1,n);//建树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scanf("%d",&amp;m);//m种操作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for(int i=1;i&lt;=m;i++){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scanf("%d",&amp;p);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ans=0;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if(p==1){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scanf("%d",&amp;x);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ask_point(1);//单点查询,输出第x个数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printf("%d",ans);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else if(p==2){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scanf("%d%d",&amp;x,&amp;y);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change_point(1);//单点修改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else if(p==3){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scanf("%d%d",&amp;a,&amp;b);//区间查询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ask_interval(1);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printf("%d\n",ans);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else{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scanf("%d%d%d",&amp;a,&amp;b,&amp;y);//区间修改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change_interval(1);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jc w:val="center"/>
        <w:rPr>
          <w:rFonts w:hint="eastAsia"/>
          <w:sz w:val="36"/>
          <w:szCs w:val="36"/>
          <w:lang w:val="en-US" w:eastAsia="zh-CN"/>
        </w:rPr>
      </w:pPr>
      <w:bookmarkStart w:id="183" w:name="_Toc9896_WPSOffice_Level1"/>
      <w:r>
        <w:rPr>
          <w:rFonts w:hint="eastAsia"/>
          <w:sz w:val="44"/>
          <w:szCs w:val="36"/>
          <w:lang w:val="en-US" w:eastAsia="zh-CN"/>
        </w:rPr>
        <w:t>其他</w:t>
      </w:r>
      <w:bookmarkEnd w:id="183"/>
    </w:p>
    <w:p>
      <w:pPr>
        <w:pStyle w:val="4"/>
        <w:rPr>
          <w:rFonts w:hint="eastAsia"/>
          <w:sz w:val="28"/>
          <w:szCs w:val="22"/>
          <w:lang w:val="en-US" w:eastAsia="zh-CN"/>
        </w:rPr>
      </w:pPr>
      <w:bookmarkStart w:id="184" w:name="_Toc31704_WPSOffice_Level1"/>
      <w:r>
        <w:rPr>
          <w:rFonts w:hint="eastAsia"/>
          <w:sz w:val="28"/>
          <w:szCs w:val="22"/>
          <w:lang w:val="en-US" w:eastAsia="zh-CN"/>
        </w:rPr>
        <w:t>1.对数器</w:t>
      </w:r>
      <w:bookmarkEnd w:id="184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//需要建立主路径 和主路径下sample/ 保证程序文件存在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 &lt;bits/stdc++.h&gt;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 mpat("D:/dsq/");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//主路径 注意末尾跟/!!!! linuxpwd查看当前路径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 an("A"), bn("B");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//程序名字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brek = 5;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//几个错误停止 -1不停止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cmpt = 1;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//编译模式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exec(const string &amp;cmd, string &amp;res)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char buf[1024];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FILE *fp = _popen(cmd.c_str(), "r"); //linux下改为popen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 (fgets(buf, 1024, fp))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res.append(buf);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_pclose(fp); //linux下改为pclose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wrfile(const string &amp;path, stringstream &amp;ss)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string str;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FILE *fp = fopen(path.c_str(), "wb");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 (getline(ss, str))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fprintf(fp, "%s\r\n", str.c_str());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fclose(fp);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long long d_rand(long long l, long long r)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k = rand() % 4;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long long t = rand();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(int i = 0; i &lt; k; i++)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bookmarkStart w:id="185" w:name="_Toc16023_WPSOffice_Level2"/>
      <w:r>
        <w:rPr>
          <w:rFonts w:hint="eastAsia"/>
          <w:sz w:val="24"/>
          <w:szCs w:val="24"/>
          <w:lang w:val="en-US" w:eastAsia="zh-CN"/>
        </w:rPr>
        <w:t>t = t &lt;&lt; 16 | rand();</w:t>
      </w:r>
      <w:bookmarkEnd w:id="185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l + t % (r - l + 1);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double f_rand(double l, double r)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double t = rand() / 32767.0;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l + t * (r - l);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char c_rand(const string &amp;ch)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ch[rand() % ch.size()];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sample(stringstream &amp;sout) //样例生成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srand(time(NULL));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rand();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(cmpt) //编译功能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system(("g++ " + mpat + an + ".cpp -o " + mpat + an + ".exe -std=c++11").c_str()); //C++11支持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system(("g++ " + mpat + bn + ".cpp -o " + mpat + bn + ".exe -std=c++11").c_str());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string num, aout, bout, spat = mpat + "sample/"; //样例生成子路径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stringstream ss;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cnt = 0, wa =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for (int i = 1; i &lt;= brek; i++)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ss.clear(), ss &lt;&lt; i, ss &gt;&gt; num;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remove((spat + num + "samp.txt").c_str());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remove((spat + num + "ans" + an + ".txt").c_str());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remove((spat + num + "ans" + bn + ".txt").c_str());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while (wa != brek) //几个错误停止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ss.str(""), ss.clear(), ss &lt;&lt; wa + 1, ss &gt;&gt; num;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aout.clear(), bout.clear(), ss.clear();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sample(ss);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wrfile(spat + num + "samp.txt", ss);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++cnt;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exec(mpat + an + ".exe &lt; " + spat + num + "samp.txt", aout);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exec(mpat + bn + ".exe &lt; " + spat + num + "samp.txt", bout);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(aout != bout)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ss.clear(), ss.str(aout);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wrfile(spat + num + "ans" + an + ".txt", ss);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ss.clear(), ss.str(bout);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wrfile(spat + num + "ans" + bn + ".txt", ss);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++wa;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"\t" &lt;&lt; wa &lt;&lt; endl;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pStyle w:val="4"/>
        <w:rPr>
          <w:rFonts w:hint="eastAsia"/>
          <w:sz w:val="28"/>
          <w:szCs w:val="22"/>
          <w:lang w:val="en-US" w:eastAsia="zh-CN"/>
        </w:rPr>
      </w:pPr>
      <w:bookmarkStart w:id="186" w:name="_Toc29797_WPSOffice_Level1"/>
      <w:r>
        <w:rPr>
          <w:rFonts w:hint="eastAsia"/>
          <w:sz w:val="28"/>
          <w:szCs w:val="22"/>
          <w:lang w:val="en-US" w:eastAsia="zh-CN"/>
        </w:rPr>
        <w:t>2.位运算加速</w:t>
      </w:r>
      <w:bookmarkEnd w:id="186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还有这个 位运算加速至少一倍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#pragma GCC target("popcnt")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这个是开O2优化 不过只有部分oj能用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#pragma GCC optimize(2)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ios::sync_with_stdio(0);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cin.tie(0); cout.tie(0);</w:t>
      </w:r>
    </w:p>
    <w:p>
      <w:pPr>
        <w:pStyle w:val="4"/>
        <w:rPr>
          <w:rFonts w:hint="eastAsia"/>
          <w:sz w:val="28"/>
          <w:szCs w:val="22"/>
          <w:lang w:val="en-US" w:eastAsia="zh-CN"/>
        </w:rPr>
      </w:pPr>
      <w:bookmarkStart w:id="187" w:name="_Toc27477_WPSOffice_Level1"/>
      <w:r>
        <w:rPr>
          <w:rFonts w:hint="eastAsia"/>
          <w:sz w:val="28"/>
          <w:szCs w:val="22"/>
          <w:lang w:val="en-US" w:eastAsia="zh-CN"/>
        </w:rPr>
        <w:t>3.输入外挂</w:t>
      </w:r>
      <w:bookmarkEnd w:id="187"/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接受非负整数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 read(int &amp;x){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char ch = getchar(); x = 0;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(; ch &lt; '0' || ch &gt; '9'; ch = getchar());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 (; ch &gt;= '0' &amp;&amp; ch &lt;= '9'; ch = getchar()) x = x * 10 + ch - '0';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/------------------------------------/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/------------------------------------/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 int BufferSize=1&lt;&lt;16;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char buffer[BufferSize],*head,*tail;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inline char Getchar()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if(head==tail)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int l=fread(buffer,1,BufferSize,stdin);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tail=(head=buffer)+l;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*head++;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inline int read()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x=0,f=1;char c=Getchar();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for(;!isdigit(c);c=Getchar()) if(c=='-') f=-1;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for(;isdigit(c);c=Getchar()) x=x*10+c-'0';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x*f;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/------------------------------------/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/------------------------------------/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namespace fastIO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BUF_SIZE 100000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//fread -&gt; read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bool IOerror =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inline char nc()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static char buf[BUF_SIZE], *p1 = buf + BUF_SIZE, *pend = buf + BUF_SIZE;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(p1 == pend)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</w:t>
      </w:r>
      <w:bookmarkStart w:id="188" w:name="_Toc7387_WPSOffice_Level2"/>
      <w:r>
        <w:rPr>
          <w:rFonts w:hint="eastAsia"/>
          <w:sz w:val="24"/>
          <w:szCs w:val="24"/>
          <w:lang w:val="en-US" w:eastAsia="zh-CN"/>
        </w:rPr>
        <w:t>p1 = buf;</w:t>
      </w:r>
      <w:bookmarkEnd w:id="188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pend = buf + fread(buf, 1, BUF_SIZE, stdin);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(pend == p1)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IOerror =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return -1;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 *p1++;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inline bool blank(char ch)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 ch == ' ' || ch == '\n' || ch == '\r' || ch == '\t';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inline void read(int &amp;x)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char ch;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while (blank(ch = nc()));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(IOerror) return;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 (x = ch - '0'; (ch = nc()) &gt;= '0' &amp;&amp; ch &lt;= '9'; x = x * 10 + ch - '0');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#undef BUF_SIZE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fastIO;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28"/>
          <w:szCs w:val="22"/>
          <w:lang w:val="en-US" w:eastAsia="zh-CN"/>
        </w:rPr>
      </w:pPr>
      <w:bookmarkStart w:id="189" w:name="_Toc18927_WPSOffice_Level1"/>
      <w:r>
        <w:rPr>
          <w:rFonts w:hint="eastAsia"/>
          <w:sz w:val="28"/>
          <w:szCs w:val="22"/>
          <w:lang w:val="en-US" w:eastAsia="zh-CN"/>
        </w:rPr>
        <w:t>4.BM杜教-解决线性递推</w:t>
      </w:r>
      <w:bookmarkEnd w:id="189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 &lt;cstdio&gt;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 &lt;cstring&gt;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 &lt;cmath&gt;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 &lt;algorithm&gt;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 &lt;vector&gt;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 &lt;string&gt;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 &lt;map&gt;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 &lt;set&gt;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 &lt;cassert&gt;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#include&lt;bits/stdc++.h&gt;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#define rep(i,a,n) for (int i=a;i&lt;n;i++)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#define per(i,a,n) for (int i=n-1;i&gt;=a;i--)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#define pb push_back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#define mp make_pair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#define all(x) (x).begin(),(x).end()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#define fi first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#define se second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#define SZ(x) ((int)(x).size())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typedef vector&lt;int&gt; VI;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typedef long long ll;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typedef pair&lt;int,int&gt; PII;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const ll mod=1000000007;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ll powmod(ll a,ll b) {ll res=1;a%=mod; assert(b&gt;=0); for(;b;b&gt;&gt;=1){if(b&amp;1)res=res*a%mod;a=a*a%mod;}return res;}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 head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_,n;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namespace linear_seq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const int N=10010;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ll res[N],base[N],_c[N],_md[N];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vector&lt;int&gt; Md;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void mul(ll *a,ll *b,int k)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rep(i,0,k+k) _c[i]=0;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rep(i,0,k) if (a[i]) rep(j,0,k) _c[i+j]=(_c[i+j]+a[i]*b[j])%mod;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for (int i=k+k-1;i&gt;=k;i--) if (_c[i])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rep(j,0,SZ(Md)) _c[i-k+Md[j]]=(_c[i-k+Md[j]]-_c[i]*_md[Md[j]])%mod;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rep(i,0,k) a[i]=_c[i];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int solve(ll n,VI a,VI b) { // a 系数 b 初值 b[n+1]=a[0]*b[n]+...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        printf("%d\n",SZ(b));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ll ans=0,pnt=0;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int k=SZ(a);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assert(SZ(a)==SZ(b));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rep(i,0,k) _md[k-1-i]=-a[i];_md[k]=1;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Md.clear();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rep(i,0,k) if (_md[i]!=0) Md.push_back(i);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rep(i,0,k) res[i]=base[i]=0;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res[0]=1;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while ((1ll&lt;&lt;pnt)&lt;=n) pnt++;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for (int p=pnt;p&gt;=0;p--)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mul(res,res,k);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if ((n&gt;&gt;p)&amp;1)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for (int i=k-1;i&gt;=0;i--) res[i+1]=res[i];res[0]=0;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rep(j,0,SZ(Md)) res[Md[j]]=(res[Md[j]]-res[k]*_md[Md[j]])%mod;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rep(i,0,k) ans=(ans+res[i]*b[i])%mod;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if (ans&lt;0) ans+=mod;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ans;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</w:t>
      </w:r>
      <w:bookmarkStart w:id="190" w:name="_Toc28125_WPSOffice_Level1"/>
      <w:r>
        <w:rPr>
          <w:rFonts w:hint="eastAsia"/>
          <w:b w:val="0"/>
          <w:bCs w:val="0"/>
          <w:sz w:val="24"/>
          <w:szCs w:val="24"/>
          <w:lang w:val="en-US" w:eastAsia="zh-CN"/>
        </w:rPr>
        <w:t>VI BM(VI s) {</w:t>
      </w:r>
      <w:bookmarkEnd w:id="190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</w:t>
      </w:r>
      <w:bookmarkStart w:id="191" w:name="_Toc9085_WPSOffice_Level1"/>
      <w:r>
        <w:rPr>
          <w:rFonts w:hint="eastAsia"/>
          <w:b w:val="0"/>
          <w:bCs w:val="0"/>
          <w:sz w:val="24"/>
          <w:szCs w:val="24"/>
          <w:lang w:val="en-US" w:eastAsia="zh-CN"/>
        </w:rPr>
        <w:t>VI C(1,1),B(1,1);</w:t>
      </w:r>
      <w:bookmarkEnd w:id="191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int L=0,m=1,b=1;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rep(n,0,SZ(s))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ll d=0;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rep(i,0,L+1) d=(d+(ll)C[i]*s[n-i])%mod;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if (d==0) ++m;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else if (2*L&lt;=n)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</w:t>
      </w:r>
      <w:bookmarkStart w:id="192" w:name="_Toc31009_WPSOffice_Level1"/>
      <w:r>
        <w:rPr>
          <w:rFonts w:hint="eastAsia"/>
          <w:b w:val="0"/>
          <w:bCs w:val="0"/>
          <w:sz w:val="24"/>
          <w:szCs w:val="24"/>
          <w:lang w:val="en-US" w:eastAsia="zh-CN"/>
        </w:rPr>
        <w:t>VI T=C;</w:t>
      </w:r>
      <w:bookmarkEnd w:id="192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ll c=mod-d*powmod(b,mod-2)%mod;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while (SZ(C)&lt;SZ(B)+m) C.pb(0);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rep(i,0,SZ(B)) C[i+m]=(C[i+m]+c*B[i])%mod;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L=n+1-L; B=T; b=d; m=1;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 else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ll c=mod-d*powmod(b,mod-2)%mod;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while (SZ(C)&lt;SZ(B)+m) C.pb(0);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rep(i,0,SZ(B)) C[i+m]=(C[i+m]+c*B[i])%mod;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++m;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C;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int gao(VI a,ll n)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</w:t>
      </w:r>
      <w:bookmarkStart w:id="193" w:name="_Toc3999_WPSOffice_Level1"/>
      <w:r>
        <w:rPr>
          <w:rFonts w:hint="eastAsia"/>
          <w:b w:val="0"/>
          <w:bCs w:val="0"/>
          <w:sz w:val="24"/>
          <w:szCs w:val="24"/>
          <w:lang w:val="en-US" w:eastAsia="zh-CN"/>
        </w:rPr>
        <w:t>VI c=BM(a);</w:t>
      </w:r>
      <w:bookmarkEnd w:id="193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</w:t>
      </w:r>
      <w:bookmarkStart w:id="194" w:name="_Toc14569_WPSOffice_Level2"/>
      <w:r>
        <w:rPr>
          <w:rFonts w:hint="eastAsia"/>
          <w:b w:val="0"/>
          <w:bCs w:val="0"/>
          <w:sz w:val="24"/>
          <w:szCs w:val="24"/>
          <w:lang w:val="en-US" w:eastAsia="zh-CN"/>
        </w:rPr>
        <w:t>c.erase(c.begin());</w:t>
      </w:r>
      <w:bookmarkEnd w:id="194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rep(i,0,SZ(c)) c[i]=(mod-c[i])%mod;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solve(n,c,VI(a.begin(),a.begin()+SZ(c)));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main()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while (~scanf("%d",&amp;n))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vector&lt;int&gt;v;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</w:t>
      </w:r>
      <w:bookmarkStart w:id="195" w:name="_Toc286_WPSOffice_Level2"/>
      <w:r>
        <w:rPr>
          <w:rFonts w:hint="eastAsia"/>
          <w:b w:val="0"/>
          <w:bCs w:val="0"/>
          <w:sz w:val="24"/>
          <w:szCs w:val="24"/>
          <w:lang w:val="en-US" w:eastAsia="zh-CN"/>
        </w:rPr>
        <w:t>v.push_back(2);//前几项</w:t>
      </w:r>
      <w:bookmarkEnd w:id="195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</w:t>
      </w:r>
      <w:bookmarkStart w:id="196" w:name="_Toc20630_WPSOffice_Level2"/>
      <w:r>
        <w:rPr>
          <w:rFonts w:hint="eastAsia"/>
          <w:b w:val="0"/>
          <w:bCs w:val="0"/>
          <w:sz w:val="24"/>
          <w:szCs w:val="24"/>
          <w:lang w:val="en-US" w:eastAsia="zh-CN"/>
        </w:rPr>
        <w:t>v.push_back(4);</w:t>
      </w:r>
      <w:bookmarkEnd w:id="196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</w:t>
      </w:r>
      <w:bookmarkStart w:id="197" w:name="_Toc12887_WPSOffice_Level2"/>
      <w:r>
        <w:rPr>
          <w:rFonts w:hint="eastAsia"/>
          <w:b w:val="0"/>
          <w:bCs w:val="0"/>
          <w:sz w:val="24"/>
          <w:szCs w:val="24"/>
          <w:lang w:val="en-US" w:eastAsia="zh-CN"/>
        </w:rPr>
        <w:t>v.push_back(6);</w:t>
      </w:r>
      <w:bookmarkEnd w:id="197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</w:t>
      </w:r>
      <w:bookmarkStart w:id="198" w:name="_Toc838_WPSOffice_Level2"/>
      <w:r>
        <w:rPr>
          <w:rFonts w:hint="eastAsia"/>
          <w:b w:val="0"/>
          <w:bCs w:val="0"/>
          <w:sz w:val="24"/>
          <w:szCs w:val="24"/>
          <w:lang w:val="en-US" w:eastAsia="zh-CN"/>
        </w:rPr>
        <w:t>v.push_back(8);</w:t>
      </w:r>
      <w:bookmarkEnd w:id="198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</w:t>
      </w:r>
      <w:bookmarkStart w:id="199" w:name="_Toc14802_WPSOffice_Level2"/>
      <w:r>
        <w:rPr>
          <w:rFonts w:hint="eastAsia"/>
          <w:b w:val="0"/>
          <w:bCs w:val="0"/>
          <w:sz w:val="24"/>
          <w:szCs w:val="24"/>
          <w:lang w:val="en-US" w:eastAsia="zh-CN"/>
        </w:rPr>
        <w:t>v.push_back(10);</w:t>
      </w:r>
      <w:bookmarkEnd w:id="199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</w:t>
      </w:r>
      <w:bookmarkStart w:id="200" w:name="_Toc13906_WPSOffice_Level2"/>
      <w:r>
        <w:rPr>
          <w:rFonts w:hint="eastAsia"/>
          <w:b w:val="0"/>
          <w:bCs w:val="0"/>
          <w:sz w:val="24"/>
          <w:szCs w:val="24"/>
          <w:lang w:val="en-US" w:eastAsia="zh-CN"/>
        </w:rPr>
        <w:t>v.push_back(12);</w:t>
      </w:r>
      <w:bookmarkEnd w:id="200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//输入n ,输出第n项的值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printf("%d\n",linear_seq::gao(v,n-1));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sz w:val="28"/>
          <w:szCs w:val="22"/>
          <w:lang w:val="en-US" w:eastAsia="zh-CN"/>
        </w:rPr>
      </w:pPr>
      <w:bookmarkStart w:id="201" w:name="_Toc29780_WPSOffice_Level1"/>
      <w:r>
        <w:rPr>
          <w:rFonts w:hint="eastAsia"/>
          <w:sz w:val="28"/>
          <w:szCs w:val="22"/>
          <w:lang w:val="en-US" w:eastAsia="zh-CN"/>
        </w:rPr>
        <w:t>5.重载运算符</w:t>
      </w:r>
      <w:bookmarkEnd w:id="201"/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Triple&amp; operator=(Triple&amp; value){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Triple为结构体名称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j = value.i;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i = value.j;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date=value.date;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return *this;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</w:p>
    <w:p>
      <w:pPr>
        <w:tabs>
          <w:tab w:val="left" w:pos="553"/>
        </w:tabs>
        <w:jc w:val="left"/>
        <w:rPr>
          <w:rFonts w:hint="eastAsia"/>
          <w:sz w:val="20"/>
          <w:szCs w:val="22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b/>
                              <w:bCs/>
                              <w:sz w:val="36"/>
                              <w:szCs w:val="52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32"/>
                              <w:szCs w:val="48"/>
                              <w:lang w:val="en-US" w:eastAsia="zh-CN"/>
                            </w:rPr>
                            <w:t>-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32"/>
                              <w:szCs w:val="4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32"/>
                              <w:szCs w:val="4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32"/>
                              <w:szCs w:val="4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32"/>
                              <w:szCs w:val="4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32"/>
                              <w:szCs w:val="4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32"/>
                              <w:szCs w:val="48"/>
                              <w:lang w:val="en-US" w:eastAsia="zh-CN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b/>
                        <w:bCs/>
                        <w:sz w:val="36"/>
                        <w:szCs w:val="52"/>
                        <w:lang w:val="en-US" w:eastAsia="zh-CN"/>
                      </w:rPr>
                    </w:pPr>
                    <w:r>
                      <w:rPr>
                        <w:rFonts w:hint="eastAsia"/>
                        <w:b/>
                        <w:bCs/>
                        <w:sz w:val="32"/>
                        <w:szCs w:val="48"/>
                        <w:lang w:val="en-US" w:eastAsia="zh-CN"/>
                      </w:rPr>
                      <w:t>-</w:t>
                    </w:r>
                    <w:r>
                      <w:rPr>
                        <w:rFonts w:hint="eastAsia"/>
                        <w:b/>
                        <w:bCs/>
                        <w:sz w:val="32"/>
                        <w:szCs w:val="4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sz w:val="32"/>
                        <w:szCs w:val="4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b/>
                        <w:bCs/>
                        <w:sz w:val="32"/>
                        <w:szCs w:val="4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b/>
                        <w:bCs/>
                        <w:sz w:val="32"/>
                        <w:szCs w:val="4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b/>
                        <w:bCs/>
                        <w:sz w:val="32"/>
                        <w:szCs w:val="4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sz w:val="32"/>
                        <w:szCs w:val="48"/>
                        <w:lang w:val="en-US" w:eastAsia="zh-CN"/>
                      </w:rPr>
                      <w:t>-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A98D9"/>
    <w:multiLevelType w:val="singleLevel"/>
    <w:tmpl w:val="15DA98D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F27D98C"/>
    <w:multiLevelType w:val="singleLevel"/>
    <w:tmpl w:val="4F27D98C"/>
    <w:lvl w:ilvl="0" w:tentative="0">
      <w:start w:val="1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0FCF156"/>
    <w:multiLevelType w:val="singleLevel"/>
    <w:tmpl w:val="70FCF156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A11298"/>
    <w:rsid w:val="022A0F05"/>
    <w:rsid w:val="061B1BB2"/>
    <w:rsid w:val="0DF66C17"/>
    <w:rsid w:val="0EE54944"/>
    <w:rsid w:val="0F49712C"/>
    <w:rsid w:val="13E470FB"/>
    <w:rsid w:val="15A11298"/>
    <w:rsid w:val="1AAC7900"/>
    <w:rsid w:val="2A29676C"/>
    <w:rsid w:val="2B9A36F0"/>
    <w:rsid w:val="2F0F7508"/>
    <w:rsid w:val="30B26B01"/>
    <w:rsid w:val="360F1AC0"/>
    <w:rsid w:val="368477BA"/>
    <w:rsid w:val="37E32D87"/>
    <w:rsid w:val="38902C05"/>
    <w:rsid w:val="397B71C3"/>
    <w:rsid w:val="3AC95DAF"/>
    <w:rsid w:val="3BCC208B"/>
    <w:rsid w:val="3BE14725"/>
    <w:rsid w:val="3C70528C"/>
    <w:rsid w:val="454A3FB8"/>
    <w:rsid w:val="48EF478C"/>
    <w:rsid w:val="52A52BC9"/>
    <w:rsid w:val="52FA4282"/>
    <w:rsid w:val="54A25798"/>
    <w:rsid w:val="55DA7B2E"/>
    <w:rsid w:val="56DB0031"/>
    <w:rsid w:val="58CE3589"/>
    <w:rsid w:val="5CE94AAC"/>
    <w:rsid w:val="5FCE1714"/>
    <w:rsid w:val="62D3790D"/>
    <w:rsid w:val="63B44682"/>
    <w:rsid w:val="64564B9B"/>
    <w:rsid w:val="677B6611"/>
    <w:rsid w:val="680C5800"/>
    <w:rsid w:val="695F55D9"/>
    <w:rsid w:val="6A5A7644"/>
    <w:rsid w:val="6BD66780"/>
    <w:rsid w:val="6CE10058"/>
    <w:rsid w:val="6D3101CF"/>
    <w:rsid w:val="6D535020"/>
    <w:rsid w:val="6E145CED"/>
    <w:rsid w:val="6FEC2749"/>
    <w:rsid w:val="76DC7B99"/>
    <w:rsid w:val="77CA3E17"/>
    <w:rsid w:val="784B301F"/>
    <w:rsid w:val="78557414"/>
    <w:rsid w:val="795932D1"/>
    <w:rsid w:val="7A5E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1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d467970-c7f7-48a9-bf39-20d127633c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467970-c7f7-48a9-bf39-20d127633c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79fa6d-c3c2-4dd2-be66-0f74d85ade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79fa6d-c3c2-4dd2-be66-0f74d85ade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1cf1e2-5340-4828-a02b-9408f18edd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1cf1e2-5340-4828-a02b-9408f18edd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0a39dd-5b34-4f60-bfde-33e75106d7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0a39dd-5b34-4f60-bfde-33e75106d7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ff3d5d-5d74-43eb-b975-8d07d67a9a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ff3d5d-5d74-43eb-b975-8d07d67a9a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7b5a71-3069-4205-96e3-0c531a4f0e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7b5a71-3069-4205-96e3-0c531a4f0e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7a1e54-0b41-40f5-a2b7-3b6dc1aef7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7a1e54-0b41-40f5-a2b7-3b6dc1aef7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808712-6ec9-4e08-b1c7-41343f56e4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808712-6ec9-4e08-b1c7-41343f56e4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e75b0c-4d43-436d-9f08-e89f5b17f6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e75b0c-4d43-436d-9f08-e89f5b17f6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591cb7-e7e2-4e2b-bee9-3dbff0df58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591cb7-e7e2-4e2b-bee9-3dbff0df58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f11b29-cf3d-4da2-8d89-e982bc7510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f11b29-cf3d-4da2-8d89-e982bc7510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04ab88-8142-4a0b-98a2-4cb9356f76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04ab88-8142-4a0b-98a2-4cb9356f76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85d56e-2ba6-486a-baa7-c947de6db5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85d56e-2ba6-486a-baa7-c947de6db5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67efe1-9dcd-4894-8810-de4c6409c9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67efe1-9dcd-4894-8810-de4c6409c9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08ed56-dff9-41c3-84da-1ed2b2e2f0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08ed56-dff9-41c3-84da-1ed2b2e2f0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f5126e-a71a-4634-a33b-e6c4416706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f5126e-a71a-4634-a33b-e6c4416706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ee6ec1-a597-436b-810e-3f5c13a8c7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ee6ec1-a597-436b-810e-3f5c13a8c7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285349-2dbd-4af8-998e-76ddd845c3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285349-2dbd-4af8-998e-76ddd845c3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504973-d391-40be-9c41-fd45eb3f32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504973-d391-40be-9c41-fd45eb3f32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3c30dd-0c1d-4ffe-9abc-f9fa6fe36a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3c30dd-0c1d-4ffe-9abc-f9fa6fe36a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f7f1f5-e544-4f0b-b8f1-4e996e4f53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f7f1f5-e544-4f0b-b8f1-4e996e4f53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7e586b-16dc-4057-bf9c-7db7486dc2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7e586b-16dc-4057-bf9c-7db7486dc2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66ee59-c875-4d9f-97f9-837bf595db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66ee59-c875-4d9f-97f9-837bf595db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f06ebb-3eb2-44ad-8fde-a295e56e58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f06ebb-3eb2-44ad-8fde-a295e56e58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fb3c3d-e7b0-42f4-866f-09fcb89e8e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fb3c3d-e7b0-42f4-866f-09fcb89e8e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c0e904-f90b-41e6-af86-04627a6dc3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c0e904-f90b-41e6-af86-04627a6dc3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0f5680-175d-457a-a95f-130f075246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0f5680-175d-457a-a95f-130f075246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3151bd-7c32-4cc7-a463-39fba5eabf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3151bd-7c32-4cc7-a463-39fba5eabf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7f962a-00c8-41f5-9c72-1df214b831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7f962a-00c8-41f5-9c72-1df214b831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1a090b-0372-440c-bafc-d81f140c45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1a090b-0372-440c-bafc-d81f140c45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44c95d-fc96-43a5-b052-f5c8158a0a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44c95d-fc96-43a5-b052-f5c8158a0a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93f7d4-b810-4ea9-8b20-541e6da854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93f7d4-b810-4ea9-8b20-541e6da854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8398c2-9e5b-4236-ac4d-deefdc7371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8398c2-9e5b-4236-ac4d-deefdc7371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184206-1215-4ba5-aa86-30104ef1b8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184206-1215-4ba5-aa86-30104ef1b8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9c2133-bac2-499d-87f9-c60a420f22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9c2133-bac2-499d-87f9-c60a420f22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bc39f0-4ee1-4570-a78a-f663191df7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bc39f0-4ee1-4570-a78a-f663191df7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c6354d-0432-4fd6-860d-28c9a70c78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c6354d-0432-4fd6-860d-28c9a70c78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d40ba5-2aac-4ef5-9d13-f67dc2656e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d40ba5-2aac-4ef5-9d13-f67dc2656e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d8f171-be72-40f2-b4fd-e89f440e85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d8f171-be72-40f2-b4fd-e89f440e85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4e0429-69b5-46e3-9669-510acfe33d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4e0429-69b5-46e3-9669-510acfe33d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114690-6a95-49bf-80d3-51ed5dc502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114690-6a95-49bf-80d3-51ed5dc502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ac918d-3a66-4532-b9aa-1023fa18f0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ac918d-3a66-4532-b9aa-1023fa18f0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b27b04-0324-4e05-bc1c-7b6101b632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b27b04-0324-4e05-bc1c-7b6101b632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b41727-a278-4f3c-a67c-7f3b27e7ee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b41727-a278-4f3c-a67c-7f3b27e7ee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9fb34a-6355-4e64-9195-caf7c8290d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9fb34a-6355-4e64-9195-caf7c8290d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da58fc-c12b-4097-804f-69148fdcb6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da58fc-c12b-4097-804f-69148fdcb6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a1ca0e-d1de-48ce-a371-6b5b3c2789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a1ca0e-d1de-48ce-a371-6b5b3c2789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687261-ee38-4e21-83f9-7d4f1242d2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687261-ee38-4e21-83f9-7d4f1242d2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09db47-515e-49df-b120-33cc2424ba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09db47-515e-49df-b120-33cc2424ba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5695fc-245a-43f6-b229-b3a1302ef0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5695fc-245a-43f6-b229-b3a1302ef0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756e5f-6f28-4f2b-bd88-a8a44fcf53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756e5f-6f28-4f2b-bd88-a8a44fcf53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16ee80-1e6f-4926-9f9b-85eaec64cc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16ee80-1e6f-4926-9f9b-85eaec64cc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d46d87-e48c-407f-b9fc-76195ad36a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d46d87-e48c-407f-b9fc-76195ad36a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3f6d55-d056-4732-85fa-17c8f09a34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3f6d55-d056-4732-85fa-17c8f09a34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8c8f25-f2e5-4184-8c6f-d005356a7f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8c8f25-f2e5-4184-8c6f-d005356a7f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2018-09-10T13:56:00Z</dcterms:created>
  <dc:creator>℡↣鳴鴽鴫鋌啥都卖</dc:creator>
  <cp:lastModifiedBy>℡↣鳴鴽鴫鋌啥都卖</cp:lastModifiedBy>
  <dcterms:modified xsi:type="dcterms:W3CDTF">2018-10-20T16:48:21Z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